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AEDA7" w14:textId="77777777" w:rsidR="00952696" w:rsidRDefault="009937AF" w:rsidP="00EC4BA7">
      <w:pPr>
        <w:pStyle w:val="ArtderArbeit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3D545E" wp14:editId="14DA7377">
                <wp:simplePos x="0" y="0"/>
                <wp:positionH relativeFrom="column">
                  <wp:posOffset>-682066</wp:posOffset>
                </wp:positionH>
                <wp:positionV relativeFrom="paragraph">
                  <wp:posOffset>-820828</wp:posOffset>
                </wp:positionV>
                <wp:extent cx="3479800" cy="2224405"/>
                <wp:effectExtent l="19050" t="0" r="44450" b="633095"/>
                <wp:wrapNone/>
                <wp:docPr id="2" name="Wolkenförmige Legend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9800" cy="2224405"/>
                        </a:xfrm>
                        <a:prstGeom prst="cloudCallout">
                          <a:avLst>
                            <a:gd name="adj1" fmla="val 28730"/>
                            <a:gd name="adj2" fmla="val 73828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EE01E" w14:textId="77777777" w:rsid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9937AF">
                              <w:rPr>
                                <w:color w:val="FF0000"/>
                              </w:rPr>
                              <w:t xml:space="preserve">Ersetzen Sie </w:t>
                            </w:r>
                            <w:r>
                              <w:rPr>
                                <w:color w:val="FF0000"/>
                              </w:rPr>
                              <w:t>alle [ ]-Klammern durch korrekte Daten.</w:t>
                            </w:r>
                          </w:p>
                          <w:p w14:paraId="3CF899B8" w14:textId="77777777" w:rsidR="009937AF" w:rsidRPr="009937AF" w:rsidRDefault="009937AF" w:rsidP="009937A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PS: Diese Gedankenblasen sollten vor der Abgabe natürlich alle entfernt werden!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D545E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Wolkenförmige Legende 2" o:spid="_x0000_s1026" type="#_x0000_t106" style="position:absolute;left:0;text-align:left;margin-left:-53.7pt;margin-top:-64.65pt;width:274pt;height:1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" adj="17006,26747" fillcolor="white [3212]" strokecolor="red" strokeweight="2pt">
                <v:textbox>
                  <w:txbxContent>
                    <w:p w14:paraId="104EE01E" w14:textId="77777777" w:rsid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 w:rsidRPr="009937AF">
                        <w:rPr>
                          <w:color w:val="FF0000"/>
                        </w:rPr>
                        <w:t xml:space="preserve">Ersetzen Sie </w:t>
                      </w:r>
                      <w:r>
                        <w:rPr>
                          <w:color w:val="FF0000"/>
                        </w:rPr>
                        <w:t>alle [ ]-Klammern durch korrekte Daten.</w:t>
                      </w:r>
                    </w:p>
                    <w:p w14:paraId="3CF899B8" w14:textId="77777777" w:rsidR="009937AF" w:rsidRPr="009937AF" w:rsidRDefault="009937AF" w:rsidP="009937A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PS: Diese Gedankenblasen sollten vor der Abgabe natürlich alle entfernt werden!</w:t>
                      </w:r>
                    </w:p>
                  </w:txbxContent>
                </v:textbox>
              </v:shape>
            </w:pict>
          </mc:Fallback>
        </mc:AlternateContent>
      </w:r>
      <w:r w:rsidR="00952696">
        <w:rPr>
          <w:noProof/>
          <w:lang w:eastAsia="de-DE"/>
        </w:rPr>
        <w:drawing>
          <wp:anchor distT="0" distB="0" distL="114300" distR="114300" simplePos="0" relativeHeight="251658240" behindDoc="0" locked="1" layoutInCell="1" allowOverlap="1" wp14:anchorId="1B8C637D" wp14:editId="73D18248">
            <wp:simplePos x="2695575" y="1080135"/>
            <wp:positionH relativeFrom="margin">
              <wp:align>right</wp:align>
            </wp:positionH>
            <wp:positionV relativeFrom="margin">
              <wp:align>top</wp:align>
            </wp:positionV>
            <wp:extent cx="2174400" cy="878400"/>
            <wp:effectExtent l="0" t="0" r="0" b="0"/>
            <wp:wrapSquare wrapText="bothSides"/>
            <wp:docPr id="1" name="Grafik 1" descr="C:\Users\haller\Desktop\Logo_HFU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ler\Desktop\Logo_HFU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4400" cy="8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E546" w14:textId="77777777" w:rsidR="00952696" w:rsidRDefault="00952696" w:rsidP="00EC4BA7">
      <w:pPr>
        <w:pStyle w:val="ArtderArbeit"/>
      </w:pPr>
    </w:p>
    <w:p w14:paraId="4167A4D1" w14:textId="77777777" w:rsidR="00952696" w:rsidRDefault="00952696" w:rsidP="00EC4BA7">
      <w:pPr>
        <w:pStyle w:val="ArtderArbeit"/>
      </w:pPr>
    </w:p>
    <w:p w14:paraId="402ABF77" w14:textId="77777777" w:rsidR="00EC4BA7" w:rsidRDefault="00952696" w:rsidP="00EC4BA7">
      <w:pPr>
        <w:pStyle w:val="ArtderArbeit"/>
      </w:pPr>
      <w:r>
        <w:t>[</w:t>
      </w:r>
      <w:r w:rsidR="00EC4BA7">
        <w:t>Art der Arbeit</w:t>
      </w:r>
      <w:r>
        <w:t>]</w:t>
      </w:r>
    </w:p>
    <w:p w14:paraId="43001464" w14:textId="77777777" w:rsidR="00EC4BA7" w:rsidRDefault="00EC4BA7" w:rsidP="00EC4BA7">
      <w:pPr>
        <w:pStyle w:val="ArtderArbeit"/>
      </w:pPr>
      <w:r>
        <w:t>in</w:t>
      </w:r>
    </w:p>
    <w:p w14:paraId="751B2A33" w14:textId="77777777" w:rsidR="00EC4BA7" w:rsidRDefault="00952696" w:rsidP="00EC4BA7">
      <w:pPr>
        <w:pStyle w:val="ArtderArbeit"/>
      </w:pPr>
      <w:r>
        <w:t>[</w:t>
      </w:r>
      <w:r w:rsidR="00EC4BA7">
        <w:t>Studiengang</w:t>
      </w:r>
      <w:r>
        <w:t>]</w:t>
      </w:r>
    </w:p>
    <w:p w14:paraId="2E2ED99E" w14:textId="77777777" w:rsidR="00EC4BA7" w:rsidRDefault="00EC4BA7" w:rsidP="00EC4BA7">
      <w:pPr>
        <w:pStyle w:val="ArtderArbeit"/>
      </w:pPr>
    </w:p>
    <w:p w14:paraId="565F5C3D" w14:textId="3BCC9DC9" w:rsidR="00EC4BA7" w:rsidRDefault="00952696" w:rsidP="00EC4BA7">
      <w:pPr>
        <w:pStyle w:val="Titel"/>
      </w:pPr>
      <w:r>
        <w:t>[</w:t>
      </w:r>
      <w:r w:rsidR="00EC4BA7">
        <w:t>Titel der Arbeit</w:t>
      </w:r>
      <w:r>
        <w:t>]</w:t>
      </w:r>
      <w:r w:rsidR="00EE077F">
        <w:t xml:space="preserve"> Neuroevolution benutzerdefinierter Kreaturen</w:t>
      </w:r>
    </w:p>
    <w:p w14:paraId="2C12FFCD" w14:textId="77777777" w:rsidR="00EE077F" w:rsidRPr="00EE077F" w:rsidRDefault="00EE077F" w:rsidP="00EE077F">
      <w:pPr>
        <w:pStyle w:val="Untertitel"/>
      </w:pPr>
    </w:p>
    <w:p w14:paraId="236261D6" w14:textId="77777777" w:rsidR="00EC4BA7" w:rsidRDefault="00952696" w:rsidP="00EC4BA7">
      <w:pPr>
        <w:pStyle w:val="Untertitel"/>
      </w:pPr>
      <w:r>
        <w:t>[</w:t>
      </w:r>
      <w:r w:rsidR="00EC4BA7">
        <w:t>Untertitel der Arbeit</w:t>
      </w:r>
      <w:r>
        <w:t>]</w:t>
      </w:r>
    </w:p>
    <w:p w14:paraId="105001C6" w14:textId="77777777" w:rsidR="00606EF7" w:rsidRDefault="00606EF7" w:rsidP="00606EF7"/>
    <w:p w14:paraId="6860B0CA" w14:textId="77777777" w:rsidR="00952696" w:rsidRDefault="007A0C02" w:rsidP="00606EF7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FF61F" wp14:editId="1311E7BE">
                <wp:simplePos x="0" y="0"/>
                <wp:positionH relativeFrom="column">
                  <wp:posOffset>2796540</wp:posOffset>
                </wp:positionH>
                <wp:positionV relativeFrom="paragraph">
                  <wp:posOffset>139065</wp:posOffset>
                </wp:positionV>
                <wp:extent cx="3589020" cy="1623695"/>
                <wp:effectExtent l="0" t="0" r="11430" b="14605"/>
                <wp:wrapNone/>
                <wp:docPr id="14" name="Abgerundetes 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162369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4E38A" w14:textId="77777777" w:rsidR="007A0C02" w:rsidRPr="007A0C02" w:rsidRDefault="007A0C02" w:rsidP="007A0C0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7A0C02">
                              <w:rPr>
                                <w:b/>
                                <w:color w:val="FF0000"/>
                                <w:u w:val="single"/>
                              </w:rPr>
                              <w:t>Achtung</w:t>
                            </w:r>
                            <w:r>
                              <w:rPr>
                                <w:color w:val="FF0000"/>
                              </w:rPr>
                              <w:t>: Diese Vorlage kann Fehler enthalten! Bitte prüfen Sie die Einhaltung der Richtlinie nochmal selbst nach. Für Hinweise auf Fehler in der Vorlage bin ich Dankbar!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7FF61F" id="Abgerundetes Rechteck 14" o:spid="_x0000_s1027" style="position:absolute;left:0;text-align:left;margin-left:220.2pt;margin-top:10.95pt;width:282.6pt;height:127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" fillcolor="white [3212]" strokecolor="red" strokeweight="2pt">
                <v:textbox>
                  <w:txbxContent>
                    <w:p w14:paraId="05A4E38A" w14:textId="77777777" w:rsidR="007A0C02" w:rsidRPr="007A0C02" w:rsidRDefault="007A0C02" w:rsidP="007A0C02">
                      <w:pPr>
                        <w:jc w:val="center"/>
                        <w:rPr>
                          <w:color w:val="FF0000"/>
                        </w:rPr>
                      </w:pPr>
                      <w:r w:rsidRPr="007A0C02">
                        <w:rPr>
                          <w:b/>
                          <w:color w:val="FF0000"/>
                          <w:u w:val="single"/>
                        </w:rPr>
                        <w:t>Achtung</w:t>
                      </w:r>
                      <w:r>
                        <w:rPr>
                          <w:color w:val="FF0000"/>
                        </w:rPr>
                        <w:t>: Diese Vorlage kann Fehler enthalten! Bitte prüfen Sie die Einhaltung der Richtlinie nochmal selbst nach. Für Hinweise auf Fehler in der Vorlage bin ich Dankbar!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6B277F" w14:textId="77777777" w:rsidR="00952696" w:rsidRDefault="00952696" w:rsidP="00606EF7"/>
    <w:p w14:paraId="09D7257B" w14:textId="77777777" w:rsidR="00952696" w:rsidRDefault="00952696" w:rsidP="00606EF7"/>
    <w:p w14:paraId="1DC59A34" w14:textId="77777777" w:rsidR="00952696" w:rsidRDefault="00952696" w:rsidP="00606EF7"/>
    <w:p w14:paraId="40B99169" w14:textId="77777777" w:rsidR="00952696" w:rsidRDefault="00952696" w:rsidP="00606EF7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5"/>
        <w:gridCol w:w="3286"/>
      </w:tblGrid>
      <w:tr w:rsidR="00606EF7" w14:paraId="2D8606DC" w14:textId="77777777" w:rsidTr="00952696">
        <w:trPr>
          <w:trHeight w:val="433"/>
          <w:jc w:val="center"/>
        </w:trPr>
        <w:tc>
          <w:tcPr>
            <w:tcW w:w="1845" w:type="dxa"/>
          </w:tcPr>
          <w:p w14:paraId="2A0C3ECA" w14:textId="77777777" w:rsidR="00606EF7" w:rsidRDefault="00952696" w:rsidP="00606EF7">
            <w:r>
              <w:t>R</w:t>
            </w:r>
            <w:r w:rsidR="00606EF7">
              <w:t>eferent:</w:t>
            </w:r>
          </w:p>
        </w:tc>
        <w:tc>
          <w:tcPr>
            <w:tcW w:w="3286" w:type="dxa"/>
          </w:tcPr>
          <w:p w14:paraId="32D19676" w14:textId="77777777" w:rsidR="00606EF7" w:rsidRDefault="00606EF7" w:rsidP="00606EF7">
            <w:r>
              <w:t>[Name]</w:t>
            </w:r>
          </w:p>
        </w:tc>
      </w:tr>
      <w:tr w:rsidR="00606EF7" w14:paraId="78D0658A" w14:textId="77777777" w:rsidTr="00952696">
        <w:trPr>
          <w:trHeight w:val="433"/>
          <w:jc w:val="center"/>
        </w:trPr>
        <w:tc>
          <w:tcPr>
            <w:tcW w:w="1845" w:type="dxa"/>
          </w:tcPr>
          <w:p w14:paraId="09C1DF2C" w14:textId="77777777" w:rsidR="00606EF7" w:rsidRDefault="00606EF7" w:rsidP="00606EF7">
            <w:r>
              <w:t>Korreferent:</w:t>
            </w:r>
          </w:p>
        </w:tc>
        <w:tc>
          <w:tcPr>
            <w:tcW w:w="3286" w:type="dxa"/>
          </w:tcPr>
          <w:p w14:paraId="6D9B45C4" w14:textId="77777777" w:rsidR="00606EF7" w:rsidRDefault="00606EF7" w:rsidP="00606EF7">
            <w:r>
              <w:t>[Name]</w:t>
            </w:r>
          </w:p>
        </w:tc>
      </w:tr>
      <w:tr w:rsidR="00606EF7" w14:paraId="0E1EF3F6" w14:textId="77777777" w:rsidTr="00952696">
        <w:trPr>
          <w:trHeight w:val="433"/>
          <w:jc w:val="center"/>
        </w:trPr>
        <w:tc>
          <w:tcPr>
            <w:tcW w:w="1845" w:type="dxa"/>
          </w:tcPr>
          <w:p w14:paraId="6DD44A5A" w14:textId="77777777" w:rsidR="00606EF7" w:rsidRDefault="00606EF7" w:rsidP="00606EF7">
            <w:r>
              <w:t>Vorgelegt am:</w:t>
            </w:r>
          </w:p>
        </w:tc>
        <w:tc>
          <w:tcPr>
            <w:tcW w:w="3286" w:type="dxa"/>
          </w:tcPr>
          <w:p w14:paraId="04355C34" w14:textId="77777777" w:rsidR="00606EF7" w:rsidRDefault="00606EF7" w:rsidP="00606EF7">
            <w:r>
              <w:t>[Datum]</w:t>
            </w:r>
          </w:p>
        </w:tc>
      </w:tr>
      <w:tr w:rsidR="00606EF7" w14:paraId="7D835963" w14:textId="77777777" w:rsidTr="00952696">
        <w:trPr>
          <w:trHeight w:val="433"/>
          <w:jc w:val="center"/>
        </w:trPr>
        <w:tc>
          <w:tcPr>
            <w:tcW w:w="1845" w:type="dxa"/>
          </w:tcPr>
          <w:p w14:paraId="5481D944" w14:textId="77777777" w:rsidR="00606EF7" w:rsidRDefault="00606EF7" w:rsidP="00606EF7">
            <w:r>
              <w:t>Vorgelegt von:</w:t>
            </w:r>
          </w:p>
        </w:tc>
        <w:tc>
          <w:tcPr>
            <w:tcW w:w="3286" w:type="dxa"/>
          </w:tcPr>
          <w:p w14:paraId="1478E8B0" w14:textId="77777777" w:rsidR="00606EF7" w:rsidRDefault="00606EF7" w:rsidP="00606EF7">
            <w:r>
              <w:t>[Name]</w:t>
            </w:r>
          </w:p>
        </w:tc>
      </w:tr>
      <w:tr w:rsidR="00606EF7" w14:paraId="607D3F11" w14:textId="77777777" w:rsidTr="00952696">
        <w:trPr>
          <w:trHeight w:val="433"/>
          <w:jc w:val="center"/>
        </w:trPr>
        <w:tc>
          <w:tcPr>
            <w:tcW w:w="1845" w:type="dxa"/>
          </w:tcPr>
          <w:p w14:paraId="330926AC" w14:textId="77777777" w:rsidR="00606EF7" w:rsidRDefault="00606EF7" w:rsidP="00606EF7"/>
        </w:tc>
        <w:tc>
          <w:tcPr>
            <w:tcW w:w="3286" w:type="dxa"/>
          </w:tcPr>
          <w:p w14:paraId="011D6A22" w14:textId="77777777" w:rsidR="00606EF7" w:rsidRDefault="00606EF7" w:rsidP="00606EF7">
            <w:r>
              <w:t>[Matrikelnummer]</w:t>
            </w:r>
          </w:p>
        </w:tc>
      </w:tr>
      <w:tr w:rsidR="00606EF7" w14:paraId="23C0B25B" w14:textId="77777777" w:rsidTr="00952696">
        <w:trPr>
          <w:trHeight w:val="865"/>
          <w:jc w:val="center"/>
        </w:trPr>
        <w:tc>
          <w:tcPr>
            <w:tcW w:w="1845" w:type="dxa"/>
          </w:tcPr>
          <w:p w14:paraId="3FE9492B" w14:textId="77777777" w:rsidR="00606EF7" w:rsidRDefault="00606EF7" w:rsidP="00606EF7"/>
        </w:tc>
        <w:tc>
          <w:tcPr>
            <w:tcW w:w="3286" w:type="dxa"/>
          </w:tcPr>
          <w:p w14:paraId="73A8BB54" w14:textId="77777777" w:rsidR="00606EF7" w:rsidRDefault="00606EF7" w:rsidP="00606EF7">
            <w:r>
              <w:t>[Straße und Hausnummer]</w:t>
            </w:r>
          </w:p>
          <w:p w14:paraId="2B277503" w14:textId="77777777" w:rsidR="00606EF7" w:rsidRDefault="00606EF7" w:rsidP="00606EF7">
            <w:r>
              <w:t>[PLZ und Stadt]</w:t>
            </w:r>
          </w:p>
        </w:tc>
      </w:tr>
      <w:tr w:rsidR="00606EF7" w14:paraId="4F49E6A1" w14:textId="77777777" w:rsidTr="00952696">
        <w:trPr>
          <w:trHeight w:val="433"/>
          <w:jc w:val="center"/>
        </w:trPr>
        <w:tc>
          <w:tcPr>
            <w:tcW w:w="1845" w:type="dxa"/>
          </w:tcPr>
          <w:p w14:paraId="328724BA" w14:textId="77777777" w:rsidR="00606EF7" w:rsidRDefault="00606EF7" w:rsidP="00606EF7"/>
        </w:tc>
        <w:tc>
          <w:tcPr>
            <w:tcW w:w="3286" w:type="dxa"/>
          </w:tcPr>
          <w:p w14:paraId="0598BAFB" w14:textId="77777777" w:rsidR="00606EF7" w:rsidRDefault="00606EF7" w:rsidP="00606EF7">
            <w:r>
              <w:t>[HFU-Emailadresse]</w:t>
            </w:r>
          </w:p>
        </w:tc>
      </w:tr>
    </w:tbl>
    <w:p w14:paraId="61219836" w14:textId="77777777" w:rsidR="00606EF7" w:rsidRPr="00606EF7" w:rsidRDefault="00606EF7" w:rsidP="00606EF7">
      <w:pPr>
        <w:sectPr w:rsidR="00606EF7" w:rsidRPr="00606EF7" w:rsidSect="009C6BE2">
          <w:headerReference w:type="default" r:id="rId9"/>
          <w:type w:val="continuous"/>
          <w:pgSz w:w="11906" w:h="16838" w:code="9"/>
          <w:pgMar w:top="1701" w:right="1418" w:bottom="1134" w:left="1418" w:header="709" w:footer="709" w:gutter="0"/>
          <w:cols w:space="708"/>
          <w:titlePg/>
          <w:docGrid w:linePitch="360"/>
        </w:sectPr>
      </w:pPr>
    </w:p>
    <w:p w14:paraId="60D934C5" w14:textId="77777777" w:rsidR="006A5AFA" w:rsidRDefault="006A5AFA" w:rsidP="006A5AFA">
      <w:pPr>
        <w:pStyle w:val="berschrift1"/>
        <w:numPr>
          <w:ilvl w:val="0"/>
          <w:numId w:val="0"/>
        </w:numPr>
        <w:ind w:left="360" w:hanging="360"/>
      </w:pPr>
      <w:bookmarkStart w:id="0" w:name="_Toc331872775"/>
      <w:r>
        <w:lastRenderedPageBreak/>
        <w:t>Vorwort</w:t>
      </w:r>
      <w:bookmarkEnd w:id="0"/>
    </w:p>
    <w:p w14:paraId="07CA4BA7" w14:textId="77777777" w:rsidR="005A6595" w:rsidRPr="005A6595" w:rsidRDefault="00A93992" w:rsidP="00006130">
      <w:pPr>
        <w:spacing w:line="276" w:lineRule="auto"/>
        <w:jc w:val="left"/>
        <w:sectPr w:rsidR="005A6595" w:rsidRPr="005A6595" w:rsidSect="004F155E">
          <w:headerReference w:type="even" r:id="rId10"/>
          <w:headerReference w:type="default" r:id="rId11"/>
          <w:type w:val="oddPage"/>
          <w:pgSz w:w="11906" w:h="16838" w:code="9"/>
          <w:pgMar w:top="1701" w:right="1418" w:bottom="1134" w:left="1418" w:header="709" w:footer="709" w:gutter="851"/>
          <w:pgNumType w:fmt="upperRoman" w:start="1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42DC1" wp14:editId="228C14C4">
                <wp:simplePos x="0" y="0"/>
                <wp:positionH relativeFrom="column">
                  <wp:posOffset>428417</wp:posOffset>
                </wp:positionH>
                <wp:positionV relativeFrom="paragraph">
                  <wp:posOffset>686672</wp:posOffset>
                </wp:positionV>
                <wp:extent cx="3275462" cy="2074459"/>
                <wp:effectExtent l="19050" t="704850" r="39370" b="40640"/>
                <wp:wrapNone/>
                <wp:docPr id="3" name="Wolkenförmige Legend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AE13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Vorwort ist optional. Wenn Sie kein Vorwort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2DC1" id="Wolkenförmige Legende 3" o:spid="_x0000_s1028" type="#_x0000_t106" style="position:absolute;margin-left:33.75pt;margin-top:54.05pt;width:257.9pt;height:16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kvV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" adj="2435,-6650" fillcolor="white [3212]" strokecolor="red" strokeweight="2pt">
                <v:textbox>
                  <w:txbxContent>
                    <w:p w14:paraId="6FBAE13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Vorwort ist optional. Wenn Sie kein Vorwort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p w14:paraId="76C4F039" w14:textId="77777777" w:rsidR="005A6595" w:rsidRDefault="00993D94" w:rsidP="00EC4BA7">
      <w:pPr>
        <w:pStyle w:val="berschrift1"/>
        <w:numPr>
          <w:ilvl w:val="0"/>
          <w:numId w:val="0"/>
        </w:numPr>
        <w:ind w:left="360" w:hanging="360"/>
      </w:pPr>
      <w:bookmarkStart w:id="1" w:name="_Toc331872776"/>
      <w:r w:rsidRPr="00992A1D">
        <w:lastRenderedPageBreak/>
        <w:t>Abstract</w:t>
      </w:r>
      <w:bookmarkEnd w:id="1"/>
    </w:p>
    <w:p w14:paraId="7C40C180" w14:textId="77777777" w:rsidR="00952696" w:rsidRDefault="00952696" w:rsidP="00952696"/>
    <w:p w14:paraId="5B4C4302" w14:textId="77777777" w:rsidR="00952696" w:rsidRDefault="00952696" w:rsidP="00952696">
      <w:r>
        <w:t>[Englisch, 100 -120 Worte]</w:t>
      </w:r>
      <w:r>
        <w:tab/>
      </w:r>
    </w:p>
    <w:p w14:paraId="17B39924" w14:textId="77777777" w:rsidR="00952696" w:rsidRDefault="00952696" w:rsidP="00952696"/>
    <w:p w14:paraId="6006C5C1" w14:textId="77777777" w:rsidR="00952696" w:rsidRDefault="00952696" w:rsidP="00952696"/>
    <w:p w14:paraId="7EDD687B" w14:textId="77777777" w:rsidR="00952696" w:rsidRDefault="00952696" w:rsidP="00952696"/>
    <w:p w14:paraId="0EFE420E" w14:textId="77777777" w:rsidR="00952696" w:rsidRDefault="00952696" w:rsidP="00952696"/>
    <w:p w14:paraId="4B38C0DE" w14:textId="77777777" w:rsidR="00952696" w:rsidRDefault="00952696" w:rsidP="00952696"/>
    <w:p w14:paraId="5B4BDDD0" w14:textId="77777777" w:rsidR="00952696" w:rsidRPr="00952696" w:rsidRDefault="00952696" w:rsidP="00952696">
      <w:pPr>
        <w:sectPr w:rsidR="00952696" w:rsidRPr="00952696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t>[Deutsch, 100 – 120 Worte]</w:t>
      </w:r>
      <w:r>
        <w:tab/>
        <w:t xml:space="preserve"> </w:t>
      </w:r>
    </w:p>
    <w:p w14:paraId="08895440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2" w:name="_Toc331872777"/>
      <w:r w:rsidRPr="00992A1D">
        <w:lastRenderedPageBreak/>
        <w:t>Inhaltsverzeichnis</w:t>
      </w:r>
      <w:bookmarkEnd w:id="2"/>
    </w:p>
    <w:p w14:paraId="1771CD01" w14:textId="77777777" w:rsidR="004C3AE2" w:rsidRDefault="004C3AE2" w:rsidP="004C3AE2"/>
    <w:p w14:paraId="03D26A38" w14:textId="77777777" w:rsidR="007003AD" w:rsidRDefault="004C3AE2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1872775" w:history="1">
        <w:r w:rsidR="007003AD" w:rsidRPr="00F40162">
          <w:rPr>
            <w:rStyle w:val="Hyperlink"/>
            <w:noProof/>
          </w:rPr>
          <w:t>Vorwort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</w:t>
        </w:r>
        <w:r w:rsidR="007003AD">
          <w:rPr>
            <w:noProof/>
            <w:webHidden/>
          </w:rPr>
          <w:fldChar w:fldCharType="end"/>
        </w:r>
      </w:hyperlink>
    </w:p>
    <w:p w14:paraId="3A41AB6E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6" w:history="1">
        <w:r w:rsidR="007003AD" w:rsidRPr="00F40162">
          <w:rPr>
            <w:rStyle w:val="Hyperlink"/>
            <w:noProof/>
          </w:rPr>
          <w:t>Abstract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III</w:t>
        </w:r>
        <w:r w:rsidR="007003AD">
          <w:rPr>
            <w:noProof/>
            <w:webHidden/>
          </w:rPr>
          <w:fldChar w:fldCharType="end"/>
        </w:r>
      </w:hyperlink>
    </w:p>
    <w:p w14:paraId="045A6093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7" w:history="1">
        <w:r w:rsidR="007003AD" w:rsidRPr="00F40162">
          <w:rPr>
            <w:rStyle w:val="Hyperlink"/>
            <w:noProof/>
          </w:rPr>
          <w:t>Inhaltsverzeichnis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</w:t>
        </w:r>
        <w:r w:rsidR="007003AD">
          <w:rPr>
            <w:noProof/>
            <w:webHidden/>
          </w:rPr>
          <w:fldChar w:fldCharType="end"/>
        </w:r>
      </w:hyperlink>
    </w:p>
    <w:p w14:paraId="1A379111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8" w:history="1">
        <w:r w:rsidR="007003AD" w:rsidRPr="00F40162">
          <w:rPr>
            <w:rStyle w:val="Hyperlink"/>
            <w:noProof/>
          </w:rPr>
          <w:t>Abbildungsverzeichnis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VII</w:t>
        </w:r>
        <w:r w:rsidR="007003AD">
          <w:rPr>
            <w:noProof/>
            <w:webHidden/>
          </w:rPr>
          <w:fldChar w:fldCharType="end"/>
        </w:r>
      </w:hyperlink>
    </w:p>
    <w:p w14:paraId="60C4EC5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79" w:history="1">
        <w:r w:rsidR="007003AD" w:rsidRPr="00F40162">
          <w:rPr>
            <w:rStyle w:val="Hyperlink"/>
            <w:noProof/>
          </w:rPr>
          <w:t>Tabellenverzeichnis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_Toc331872779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IX</w:t>
        </w:r>
        <w:r w:rsidR="007003AD">
          <w:rPr>
            <w:noProof/>
            <w:webHidden/>
          </w:rPr>
          <w:fldChar w:fldCharType="end"/>
        </w:r>
      </w:hyperlink>
    </w:p>
    <w:p w14:paraId="7DAC14DB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0" w:history="1">
        <w:r w:rsidR="007003AD" w:rsidRPr="00F40162">
          <w:rPr>
            <w:rStyle w:val="Hyperlink"/>
            <w:noProof/>
          </w:rPr>
          <w:t>Abkürz</w:t>
        </w:r>
        <w:r w:rsidR="007003AD" w:rsidRPr="00F40162">
          <w:rPr>
            <w:rStyle w:val="Hyperlink"/>
            <w:noProof/>
          </w:rPr>
          <w:t>u</w:t>
        </w:r>
        <w:r w:rsidR="007003AD" w:rsidRPr="00F40162">
          <w:rPr>
            <w:rStyle w:val="Hyperlink"/>
            <w:noProof/>
          </w:rPr>
          <w:t>ngsverzeichnis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_Toc331872780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XI</w:t>
        </w:r>
        <w:r w:rsidR="007003AD">
          <w:rPr>
            <w:noProof/>
            <w:webHidden/>
          </w:rPr>
          <w:fldChar w:fldCharType="end"/>
        </w:r>
      </w:hyperlink>
    </w:p>
    <w:p w14:paraId="4DA8FF6F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1" w:history="1">
        <w:r w:rsidR="007003AD" w:rsidRPr="00F40162">
          <w:rPr>
            <w:rStyle w:val="Hyperlink"/>
            <w:noProof/>
          </w:rPr>
          <w:t>1.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Einleitung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_Toc331872781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</w:t>
        </w:r>
        <w:r w:rsidR="007003AD">
          <w:rPr>
            <w:noProof/>
            <w:webHidden/>
          </w:rPr>
          <w:fldChar w:fldCharType="end"/>
        </w:r>
      </w:hyperlink>
    </w:p>
    <w:p w14:paraId="675C1220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2" w:history="1">
        <w:r w:rsidR="007003AD" w:rsidRPr="00F40162">
          <w:rPr>
            <w:rStyle w:val="Hyperlink"/>
            <w:noProof/>
          </w:rPr>
          <w:t>2.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Grundlagen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_Toc331872782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3</w:t>
        </w:r>
        <w:r w:rsidR="007003AD">
          <w:rPr>
            <w:noProof/>
            <w:webHidden/>
          </w:rPr>
          <w:fldChar w:fldCharType="end"/>
        </w:r>
      </w:hyperlink>
    </w:p>
    <w:p w14:paraId="5230366E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3" w:history="1">
        <w:r w:rsidR="007003AD" w:rsidRPr="00F40162">
          <w:rPr>
            <w:rStyle w:val="Hyperlink"/>
            <w:noProof/>
          </w:rPr>
          <w:t>3.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[Eigene Kapitel]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_Toc331872783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5</w:t>
        </w:r>
        <w:r w:rsidR="007003AD">
          <w:rPr>
            <w:noProof/>
            <w:webHidden/>
          </w:rPr>
          <w:fldChar w:fldCharType="end"/>
        </w:r>
      </w:hyperlink>
    </w:p>
    <w:p w14:paraId="1EA50DE1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4" w:history="1">
        <w:r w:rsidR="007003AD" w:rsidRPr="00F40162">
          <w:rPr>
            <w:rStyle w:val="Hyperlink"/>
            <w:noProof/>
          </w:rPr>
          <w:t>4.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Ausblick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_Toc331872784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7</w:t>
        </w:r>
        <w:r w:rsidR="007003AD">
          <w:rPr>
            <w:noProof/>
            <w:webHidden/>
          </w:rPr>
          <w:fldChar w:fldCharType="end"/>
        </w:r>
      </w:hyperlink>
    </w:p>
    <w:p w14:paraId="3D122424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5" w:history="1">
        <w:r w:rsidR="007003AD" w:rsidRPr="00F40162">
          <w:rPr>
            <w:rStyle w:val="Hyperlink"/>
            <w:noProof/>
          </w:rPr>
          <w:t>5.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Fazit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_Toc331872785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9</w:t>
        </w:r>
        <w:r w:rsidR="007003AD">
          <w:rPr>
            <w:noProof/>
            <w:webHidden/>
          </w:rPr>
          <w:fldChar w:fldCharType="end"/>
        </w:r>
      </w:hyperlink>
    </w:p>
    <w:p w14:paraId="7C0143C7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6" w:history="1">
        <w:r w:rsidR="007003AD" w:rsidRPr="00F40162">
          <w:rPr>
            <w:rStyle w:val="Hyperlink"/>
            <w:noProof/>
          </w:rPr>
          <w:t>Literaturverzeichnis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_Toc331872786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11</w:t>
        </w:r>
        <w:r w:rsidR="007003AD">
          <w:rPr>
            <w:noProof/>
            <w:webHidden/>
          </w:rPr>
          <w:fldChar w:fldCharType="end"/>
        </w:r>
      </w:hyperlink>
    </w:p>
    <w:p w14:paraId="57922D2A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7" w:history="1">
        <w:r w:rsidR="007003AD" w:rsidRPr="00F40162">
          <w:rPr>
            <w:rStyle w:val="Hyperlink"/>
            <w:noProof/>
          </w:rPr>
          <w:t>Stichwortverzeichnis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_Toc331872787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13</w:t>
        </w:r>
        <w:r w:rsidR="007003AD">
          <w:rPr>
            <w:noProof/>
            <w:webHidden/>
          </w:rPr>
          <w:fldChar w:fldCharType="end"/>
        </w:r>
      </w:hyperlink>
    </w:p>
    <w:p w14:paraId="1DDB9879" w14:textId="77777777" w:rsidR="007003AD" w:rsidRDefault="00000000">
      <w:pPr>
        <w:pStyle w:val="Verzeichnis1"/>
        <w:tabs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8" w:history="1">
        <w:r w:rsidR="007003AD" w:rsidRPr="00F40162">
          <w:rPr>
            <w:rStyle w:val="Hyperlink"/>
            <w:noProof/>
          </w:rPr>
          <w:t>Eidesstattliche Erklärung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_Toc331872788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15</w:t>
        </w:r>
        <w:r w:rsidR="007003AD">
          <w:rPr>
            <w:noProof/>
            <w:webHidden/>
          </w:rPr>
          <w:fldChar w:fldCharType="end"/>
        </w:r>
      </w:hyperlink>
    </w:p>
    <w:p w14:paraId="0C75293C" w14:textId="77777777" w:rsidR="007003AD" w:rsidRDefault="00000000">
      <w:pPr>
        <w:pStyle w:val="Verzeichnis1"/>
        <w:tabs>
          <w:tab w:val="left" w:pos="440"/>
          <w:tab w:val="right" w:leader="dot" w:pos="8209"/>
        </w:tabs>
        <w:rPr>
          <w:rFonts w:eastAsiaTheme="minorEastAsia"/>
          <w:noProof/>
          <w:sz w:val="22"/>
          <w:lang w:eastAsia="de-DE"/>
        </w:rPr>
      </w:pPr>
      <w:hyperlink w:anchor="_Toc331872789" w:history="1">
        <w:r w:rsidR="007003AD" w:rsidRPr="00F40162">
          <w:rPr>
            <w:rStyle w:val="Hyperlink"/>
            <w:noProof/>
          </w:rPr>
          <w:t>A.</w:t>
        </w:r>
        <w:r w:rsidR="007003AD">
          <w:rPr>
            <w:rFonts w:eastAsiaTheme="minorEastAsia"/>
            <w:noProof/>
            <w:sz w:val="22"/>
            <w:lang w:eastAsia="de-DE"/>
          </w:rPr>
          <w:tab/>
        </w:r>
        <w:r w:rsidR="007003AD" w:rsidRPr="00F40162">
          <w:rPr>
            <w:rStyle w:val="Hyperlink"/>
            <w:noProof/>
          </w:rPr>
          <w:t>[Anhang]</w:t>
        </w:r>
        <w:r w:rsidR="007003AD">
          <w:rPr>
            <w:noProof/>
            <w:webHidden/>
          </w:rPr>
          <w:tab/>
        </w:r>
        <w:r w:rsidR="007003AD">
          <w:rPr>
            <w:noProof/>
            <w:webHidden/>
          </w:rPr>
          <w:fldChar w:fldCharType="begin"/>
        </w:r>
        <w:r w:rsidR="007003AD">
          <w:rPr>
            <w:noProof/>
            <w:webHidden/>
          </w:rPr>
          <w:instrText xml:space="preserve"> PAGEREF _Toc331872789 \h </w:instrText>
        </w:r>
        <w:r w:rsidR="007003AD">
          <w:rPr>
            <w:noProof/>
            <w:webHidden/>
          </w:rPr>
        </w:r>
        <w:r w:rsidR="007003AD">
          <w:rPr>
            <w:noProof/>
            <w:webHidden/>
          </w:rPr>
          <w:fldChar w:fldCharType="separate"/>
        </w:r>
        <w:r w:rsidR="007003AD">
          <w:rPr>
            <w:noProof/>
            <w:webHidden/>
          </w:rPr>
          <w:t>17</w:t>
        </w:r>
        <w:r w:rsidR="007003AD">
          <w:rPr>
            <w:noProof/>
            <w:webHidden/>
          </w:rPr>
          <w:fldChar w:fldCharType="end"/>
        </w:r>
      </w:hyperlink>
    </w:p>
    <w:p w14:paraId="05BB9D05" w14:textId="77777777" w:rsidR="004C3AE2" w:rsidRPr="004C3AE2" w:rsidRDefault="004C3AE2" w:rsidP="004C3AE2">
      <w:pPr>
        <w:sectPr w:rsidR="004C3AE2" w:rsidRPr="004C3AE2" w:rsidSect="004F155E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fldChar w:fldCharType="end"/>
      </w:r>
    </w:p>
    <w:p w14:paraId="09838177" w14:textId="77777777" w:rsidR="003F5D40" w:rsidRDefault="00387FE8" w:rsidP="005A6595">
      <w:pPr>
        <w:pStyle w:val="berschrift1"/>
        <w:numPr>
          <w:ilvl w:val="0"/>
          <w:numId w:val="0"/>
        </w:numPr>
      </w:pPr>
      <w:bookmarkStart w:id="3" w:name="_Toc331872778"/>
      <w:r w:rsidRPr="00992A1D">
        <w:lastRenderedPageBreak/>
        <w:t>Abbildungsverzeichnis</w:t>
      </w:r>
      <w:bookmarkEnd w:id="3"/>
    </w:p>
    <w:p w14:paraId="150A71FF" w14:textId="77777777" w:rsidR="004218E9" w:rsidRDefault="004218E9" w:rsidP="004218E9"/>
    <w:p w14:paraId="4CC40D37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559E6" wp14:editId="2F56BD53">
                <wp:simplePos x="0" y="0"/>
                <wp:positionH relativeFrom="column">
                  <wp:posOffset>361637</wp:posOffset>
                </wp:positionH>
                <wp:positionV relativeFrom="paragraph">
                  <wp:posOffset>1089765</wp:posOffset>
                </wp:positionV>
                <wp:extent cx="3275330" cy="2073910"/>
                <wp:effectExtent l="19050" t="704850" r="39370" b="40640"/>
                <wp:wrapNone/>
                <wp:docPr id="4" name="Wolkenförmige Legend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8E2C2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Abbildungsverzeichnis muss vor der Finalen Abgabe entfernt werden, wenn keine Abbildungen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559E6" id="Wolkenförmige Legende 4" o:spid="_x0000_s1029" type="#_x0000_t106" style="position:absolute;left:0;text-align:left;margin-left:28.5pt;margin-top:85.8pt;width:257.9pt;height:16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ov7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" adj="2435,-6650" fillcolor="white [3212]" strokecolor="red" strokeweight="2pt">
                <v:textbox>
                  <w:txbxContent>
                    <w:p w14:paraId="40D8E2C2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Abbildungsverzeichnis muss vor der Finalen Abgabe entfernt werden, wenn keine Abbildungen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Abbildung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183BDF0F" w14:textId="77777777" w:rsidR="003F5D40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4" w:name="_Toc331872779"/>
      <w:r w:rsidRPr="00992A1D">
        <w:lastRenderedPageBreak/>
        <w:t>Tabellenverzeichnis</w:t>
      </w:r>
      <w:bookmarkEnd w:id="4"/>
    </w:p>
    <w:p w14:paraId="4BE90163" w14:textId="77777777" w:rsidR="004218E9" w:rsidRDefault="004218E9" w:rsidP="004218E9"/>
    <w:p w14:paraId="44E722FC" w14:textId="77777777" w:rsidR="004218E9" w:rsidRPr="004218E9" w:rsidRDefault="00A93992" w:rsidP="004218E9">
      <w:pPr>
        <w:sectPr w:rsidR="004218E9" w:rsidRPr="004218E9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9DADE" wp14:editId="683E3596">
                <wp:simplePos x="0" y="0"/>
                <wp:positionH relativeFrom="column">
                  <wp:posOffset>363855</wp:posOffset>
                </wp:positionH>
                <wp:positionV relativeFrom="paragraph">
                  <wp:posOffset>1132840</wp:posOffset>
                </wp:positionV>
                <wp:extent cx="3275330" cy="2073910"/>
                <wp:effectExtent l="19050" t="704850" r="39370" b="40640"/>
                <wp:wrapNone/>
                <wp:docPr id="5" name="Wolkenförm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2AAD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Tabellenverzeichnis muss vor der Finalen Abgabe entfernt werden, wenn keine Tabellen in die Arbeit eingefügt wurden.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9DADE" id="Wolkenförmige Legende 5" o:spid="_x0000_s1030" type="#_x0000_t106" style="position:absolute;left:0;text-align:left;margin-left:28.65pt;margin-top:89.2pt;width:257.9pt;height:16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" adj="2435,-6650" fillcolor="white [3212]" strokecolor="red" strokeweight="2pt">
                <v:textbox>
                  <w:txbxContent>
                    <w:p w14:paraId="58D2AAD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Tabellenverzeichnis muss vor der Finalen Abgabe entfernt werden, wenn keine Tabellen in die Arbeit eingefügt wurden.</w:t>
                      </w:r>
                    </w:p>
                  </w:txbxContent>
                </v:textbox>
              </v:shape>
            </w:pict>
          </mc:Fallback>
        </mc:AlternateContent>
      </w:r>
      <w:fldSimple w:instr=" TOC \h \z \c &quot;Tabelle&quot; ">
        <w:r w:rsidR="004218E9">
          <w:rPr>
            <w:b/>
            <w:bCs/>
            <w:noProof/>
          </w:rPr>
          <w:t>Es konnten keine Einträge für ein Abbildungsverzeichnis gefunden werden.</w:t>
        </w:r>
      </w:fldSimple>
      <w:r w:rsidRPr="00A93992">
        <w:rPr>
          <w:noProof/>
          <w:lang w:eastAsia="de-DE"/>
        </w:rPr>
        <w:t xml:space="preserve"> </w:t>
      </w:r>
    </w:p>
    <w:p w14:paraId="7235E63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  <w:rPr>
          <w:noProof/>
          <w:lang w:eastAsia="de-DE"/>
        </w:rPr>
      </w:pPr>
      <w:bookmarkStart w:id="5" w:name="_Toc331872780"/>
      <w:r w:rsidRPr="00992A1D">
        <w:lastRenderedPageBreak/>
        <w:t>Abkürzungsverzeichnis</w:t>
      </w:r>
      <w:bookmarkEnd w:id="5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74"/>
        <w:gridCol w:w="6845"/>
      </w:tblGrid>
      <w:tr w:rsidR="005A0B98" w14:paraId="51D889F8" w14:textId="77777777" w:rsidTr="005A0B98">
        <w:tc>
          <w:tcPr>
            <w:tcW w:w="1384" w:type="dxa"/>
          </w:tcPr>
          <w:p w14:paraId="1C13B3A1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[Abkürzung]</w:t>
            </w:r>
          </w:p>
          <w:p w14:paraId="4850B3D8" w14:textId="77777777" w:rsidR="00ED3DB2" w:rsidRDefault="00ED3DB2" w:rsidP="00ED3DB2"/>
          <w:p w14:paraId="55A12588" w14:textId="1842735F" w:rsidR="00ED3DB2" w:rsidRPr="00B446AA" w:rsidRDefault="00ED3DB2" w:rsidP="00ED3DB2">
            <w:pPr>
              <w:rPr>
                <w:lang w:val="en-US"/>
              </w:rPr>
            </w:pPr>
            <w:r w:rsidRPr="00B446AA">
              <w:rPr>
                <w:lang w:val="en-US"/>
              </w:rPr>
              <w:t xml:space="preserve">KGS: </w:t>
            </w:r>
            <w:r w:rsidRPr="00B446AA">
              <w:rPr>
                <w:lang w:val="en-US"/>
              </w:rPr>
              <w:t xml:space="preserve">  </w:t>
            </w:r>
          </w:p>
          <w:p w14:paraId="18CE2041" w14:textId="3F5E8652" w:rsidR="00ED3DB2" w:rsidRPr="00B446AA" w:rsidRDefault="00B446AA" w:rsidP="005A0B98">
            <w:pPr>
              <w:rPr>
                <w:lang w:val="en-US" w:eastAsia="de-DE"/>
              </w:rPr>
            </w:pPr>
            <w:r>
              <w:rPr>
                <w:lang w:val="en-US"/>
              </w:rPr>
              <w:t xml:space="preserve">NEAT: </w:t>
            </w:r>
          </w:p>
        </w:tc>
        <w:tc>
          <w:tcPr>
            <w:tcW w:w="6975" w:type="dxa"/>
          </w:tcPr>
          <w:p w14:paraId="77C1EBA4" w14:textId="77777777" w:rsidR="005A0B98" w:rsidRDefault="005A0B98" w:rsidP="005A0B98">
            <w:pPr>
              <w:rPr>
                <w:lang w:eastAsia="de-DE"/>
              </w:rPr>
            </w:pPr>
            <w:r>
              <w:rPr>
                <w:lang w:eastAsia="de-DE"/>
              </w:rPr>
              <w:t>[Ausgeschriebene Abkürzung]</w:t>
            </w:r>
          </w:p>
          <w:p w14:paraId="761B92AB" w14:textId="77777777" w:rsidR="00ED3DB2" w:rsidRDefault="00ED3DB2" w:rsidP="005A0B98"/>
          <w:p w14:paraId="35E39FA2" w14:textId="77777777" w:rsidR="00ED3DB2" w:rsidRDefault="00ED3DB2" w:rsidP="005A0B98"/>
          <w:p w14:paraId="612FA5E0" w14:textId="77777777" w:rsidR="00ED3DB2" w:rsidRDefault="00ED3DB2" w:rsidP="005A0B98">
            <w:r>
              <w:t>Knochen-Gelenk-System</w:t>
            </w:r>
          </w:p>
          <w:p w14:paraId="36B827B8" w14:textId="0E57E4C3" w:rsidR="00B446AA" w:rsidRDefault="00B446AA" w:rsidP="005A0B98">
            <w:pPr>
              <w:rPr>
                <w:lang w:eastAsia="de-DE"/>
              </w:rPr>
            </w:pPr>
            <w:proofErr w:type="spellStart"/>
            <w:r w:rsidRPr="002914EF">
              <w:rPr>
                <w:lang w:val="en-US"/>
              </w:rPr>
              <w:t>Neuroevolution</w:t>
            </w:r>
            <w:proofErr w:type="spellEnd"/>
            <w:r w:rsidRPr="002914EF">
              <w:rPr>
                <w:lang w:val="en-US"/>
              </w:rPr>
              <w:t xml:space="preserve"> of </w:t>
            </w:r>
            <w:proofErr w:type="spellStart"/>
            <w:r w:rsidRPr="002914EF">
              <w:rPr>
                <w:lang w:val="en-US"/>
              </w:rPr>
              <w:t>Augumented</w:t>
            </w:r>
            <w:proofErr w:type="spellEnd"/>
            <w:r w:rsidRPr="002914EF">
              <w:rPr>
                <w:lang w:val="en-US"/>
              </w:rPr>
              <w:t xml:space="preserve"> To</w:t>
            </w:r>
            <w:r>
              <w:rPr>
                <w:lang w:val="en-US"/>
              </w:rPr>
              <w:t>pologies</w:t>
            </w:r>
          </w:p>
        </w:tc>
      </w:tr>
      <w:tr w:rsidR="005A0B98" w14:paraId="03989511" w14:textId="77777777" w:rsidTr="005A0B98">
        <w:tc>
          <w:tcPr>
            <w:tcW w:w="1384" w:type="dxa"/>
          </w:tcPr>
          <w:p w14:paraId="7B31DDE9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31B2649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71E64C79" w14:textId="77777777" w:rsidTr="005A0B98">
        <w:tc>
          <w:tcPr>
            <w:tcW w:w="1384" w:type="dxa"/>
          </w:tcPr>
          <w:p w14:paraId="0F9B58C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55A9E5E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51C2824E" w14:textId="77777777" w:rsidTr="005A0B98">
        <w:tc>
          <w:tcPr>
            <w:tcW w:w="1384" w:type="dxa"/>
          </w:tcPr>
          <w:p w14:paraId="2B10B193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3A79125E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33E50C0D" w14:textId="77777777" w:rsidTr="005A0B98">
        <w:tc>
          <w:tcPr>
            <w:tcW w:w="1384" w:type="dxa"/>
          </w:tcPr>
          <w:p w14:paraId="2E0DC23A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0E10761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055ED32D" w14:textId="77777777" w:rsidTr="005A0B98">
        <w:tc>
          <w:tcPr>
            <w:tcW w:w="1384" w:type="dxa"/>
          </w:tcPr>
          <w:p w14:paraId="750C1334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6B49B2D7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21018014" w14:textId="77777777" w:rsidTr="005A0B98">
        <w:tc>
          <w:tcPr>
            <w:tcW w:w="1384" w:type="dxa"/>
          </w:tcPr>
          <w:p w14:paraId="21D81C92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7ACCE1DB" w14:textId="77777777" w:rsidR="005A0B98" w:rsidRDefault="005A0B98" w:rsidP="005A0B98">
            <w:pPr>
              <w:rPr>
                <w:lang w:eastAsia="de-DE"/>
              </w:rPr>
            </w:pPr>
          </w:p>
        </w:tc>
      </w:tr>
      <w:tr w:rsidR="005A0B98" w14:paraId="694F5F8E" w14:textId="77777777" w:rsidTr="005A0B98">
        <w:tc>
          <w:tcPr>
            <w:tcW w:w="1384" w:type="dxa"/>
          </w:tcPr>
          <w:p w14:paraId="519B39EF" w14:textId="77777777" w:rsidR="005A0B98" w:rsidRDefault="005A0B98" w:rsidP="005A0B98">
            <w:pPr>
              <w:rPr>
                <w:lang w:eastAsia="de-DE"/>
              </w:rPr>
            </w:pPr>
          </w:p>
        </w:tc>
        <w:tc>
          <w:tcPr>
            <w:tcW w:w="6975" w:type="dxa"/>
          </w:tcPr>
          <w:p w14:paraId="4B0A6848" w14:textId="77777777" w:rsidR="005A0B98" w:rsidRDefault="005A0B98" w:rsidP="005A0B98">
            <w:pPr>
              <w:rPr>
                <w:lang w:eastAsia="de-DE"/>
              </w:rPr>
            </w:pPr>
          </w:p>
        </w:tc>
      </w:tr>
    </w:tbl>
    <w:p w14:paraId="2511BCC7" w14:textId="77777777" w:rsidR="005A0B98" w:rsidRDefault="005A0B98" w:rsidP="005A0B98">
      <w:pPr>
        <w:rPr>
          <w:lang w:eastAsia="de-DE"/>
        </w:rPr>
      </w:pPr>
    </w:p>
    <w:p w14:paraId="3483F13D" w14:textId="77777777" w:rsidR="005A0B98" w:rsidRDefault="005A0B98" w:rsidP="005A0B98">
      <w:pPr>
        <w:rPr>
          <w:lang w:eastAsia="de-DE"/>
        </w:rPr>
      </w:pPr>
    </w:p>
    <w:p w14:paraId="44CA8DEC" w14:textId="77777777" w:rsidR="005A0B98" w:rsidRPr="005A0B98" w:rsidRDefault="005A0B98" w:rsidP="005A0B98">
      <w:pPr>
        <w:rPr>
          <w:lang w:eastAsia="de-DE"/>
        </w:rPr>
        <w:sectPr w:rsidR="005A0B98" w:rsidRPr="005A0B98" w:rsidSect="007003AD">
          <w:type w:val="oddPage"/>
          <w:pgSz w:w="11906" w:h="16838" w:code="9"/>
          <w:pgMar w:top="1701" w:right="1418" w:bottom="1134" w:left="1418" w:header="709" w:footer="709" w:gutter="851"/>
          <w:pgNumType w:fmt="upperRoman"/>
          <w:cols w:space="708"/>
          <w:docGrid w:linePitch="360"/>
        </w:sectPr>
      </w:pPr>
    </w:p>
    <w:p w14:paraId="29B36BA1" w14:textId="77777777" w:rsidR="005A0B98" w:rsidRDefault="005A6595" w:rsidP="003414AF">
      <w:pPr>
        <w:pStyle w:val="berschrift1"/>
        <w:spacing w:line="276" w:lineRule="auto"/>
      </w:pPr>
      <w:bookmarkStart w:id="6" w:name="_Toc331872781"/>
      <w:r>
        <w:lastRenderedPageBreak/>
        <w:t>Einleitung</w:t>
      </w:r>
      <w:bookmarkEnd w:id="6"/>
    </w:p>
    <w:p w14:paraId="326E8FFB" w14:textId="77777777" w:rsidR="004B4699" w:rsidRDefault="004B4699" w:rsidP="004B4699">
      <w:pPr>
        <w:pStyle w:val="berschrift3"/>
        <w:numPr>
          <w:ilvl w:val="0"/>
          <w:numId w:val="0"/>
        </w:numPr>
        <w:ind w:left="720" w:hanging="720"/>
      </w:pPr>
      <w:r>
        <w:t>1.1 Ausgangssituation</w:t>
      </w:r>
    </w:p>
    <w:p w14:paraId="24FD0134" w14:textId="655DF3C7" w:rsidR="004B4699" w:rsidRDefault="004B4699" w:rsidP="004B4699"/>
    <w:p w14:paraId="605E07F6" w14:textId="5F4109A9" w:rsidR="00B35768" w:rsidRDefault="00B35768" w:rsidP="00B35768">
      <w:pPr>
        <w:pStyle w:val="Listenabsatz"/>
        <w:numPr>
          <w:ilvl w:val="0"/>
          <w:numId w:val="8"/>
        </w:numPr>
      </w:pPr>
      <w:r>
        <w:t>Simulation</w:t>
      </w:r>
    </w:p>
    <w:p w14:paraId="63A4691F" w14:textId="66626288" w:rsidR="00B35768" w:rsidRDefault="00B35768" w:rsidP="00B35768">
      <w:pPr>
        <w:pStyle w:val="Listenabsatz"/>
        <w:numPr>
          <w:ilvl w:val="0"/>
          <w:numId w:val="8"/>
        </w:numPr>
      </w:pPr>
      <w:r>
        <w:t>Editor – Kreaturen bauen, bestehend aus Gelenken, Knochen und Rotationslimits</w:t>
      </w:r>
      <w:r w:rsidR="00AF7381">
        <w:t xml:space="preserve"> im KGS</w:t>
      </w:r>
    </w:p>
    <w:p w14:paraId="11D4F35B" w14:textId="053F26BA" w:rsidR="00B35768" w:rsidRDefault="00B35768" w:rsidP="00B35768">
      <w:pPr>
        <w:pStyle w:val="Listenabsatz"/>
        <w:numPr>
          <w:ilvl w:val="1"/>
          <w:numId w:val="8"/>
        </w:numPr>
      </w:pPr>
      <w:r>
        <w:t>Von jedem Glied aus in 25 Richtungen neues Glied bauen</w:t>
      </w:r>
    </w:p>
    <w:p w14:paraId="62BD579A" w14:textId="6EB567CB" w:rsidR="00B35768" w:rsidRDefault="00B35768" w:rsidP="00B35768">
      <w:pPr>
        <w:pStyle w:val="Listenabsatz"/>
        <w:numPr>
          <w:ilvl w:val="1"/>
          <w:numId w:val="8"/>
        </w:numPr>
      </w:pPr>
      <w:r>
        <w:t>Länge festlegen</w:t>
      </w:r>
    </w:p>
    <w:p w14:paraId="405BD3E0" w14:textId="472049FB" w:rsidR="00B35768" w:rsidRDefault="00B35768" w:rsidP="00B35768">
      <w:pPr>
        <w:pStyle w:val="Listenabsatz"/>
        <w:numPr>
          <w:ilvl w:val="1"/>
          <w:numId w:val="8"/>
        </w:numPr>
      </w:pPr>
      <w:r>
        <w:t>Rotationslimits bestimmen</w:t>
      </w:r>
    </w:p>
    <w:p w14:paraId="3CC2F01C" w14:textId="438A835B" w:rsidR="00B35768" w:rsidRDefault="00B35768" w:rsidP="00B35768">
      <w:pPr>
        <w:pStyle w:val="Listenabsatz"/>
        <w:numPr>
          <w:ilvl w:val="2"/>
          <w:numId w:val="8"/>
        </w:numPr>
      </w:pPr>
      <w:r>
        <w:t>Keine Rotation möglich</w:t>
      </w:r>
    </w:p>
    <w:p w14:paraId="33DE2582" w14:textId="37669986" w:rsidR="00B35768" w:rsidRPr="00B35768" w:rsidRDefault="00B35768" w:rsidP="00B35768">
      <w:pPr>
        <w:pStyle w:val="Listenabsatz"/>
        <w:numPr>
          <w:ilvl w:val="2"/>
          <w:numId w:val="8"/>
        </w:numPr>
        <w:rPr>
          <w:lang w:val="en-US"/>
        </w:rPr>
      </w:pPr>
      <w:r w:rsidRPr="00B35768">
        <w:rPr>
          <w:lang w:val="en-US"/>
        </w:rPr>
        <w:t>X-Rot Limit start e</w:t>
      </w:r>
      <w:r>
        <w:rPr>
          <w:lang w:val="en-US"/>
        </w:rPr>
        <w:t>nd</w:t>
      </w:r>
    </w:p>
    <w:p w14:paraId="7578DC85" w14:textId="3FCAB99B" w:rsidR="00B35768" w:rsidRDefault="00B35768" w:rsidP="00B35768">
      <w:pPr>
        <w:pStyle w:val="Listenabsatz"/>
        <w:numPr>
          <w:ilvl w:val="2"/>
          <w:numId w:val="8"/>
        </w:numPr>
      </w:pPr>
      <w:r>
        <w:t xml:space="preserve">Y-Rot Limit </w:t>
      </w:r>
      <w:proofErr w:type="spellStart"/>
      <w:r>
        <w:t>symetrisch</w:t>
      </w:r>
      <w:proofErr w:type="spellEnd"/>
    </w:p>
    <w:p w14:paraId="34069905" w14:textId="773B4A9C" w:rsidR="00D653C0" w:rsidRDefault="00B35768" w:rsidP="00A019B8">
      <w:pPr>
        <w:pStyle w:val="Listenabsatz"/>
        <w:numPr>
          <w:ilvl w:val="0"/>
          <w:numId w:val="8"/>
        </w:numPr>
      </w:pPr>
      <w:r>
        <w:t xml:space="preserve">Kreaturen    lernen selbstständig zu Laufen, ohne dass man ihnen Laufmuster  zeigt </w:t>
      </w:r>
    </w:p>
    <w:p w14:paraId="38AA2CB2" w14:textId="46324A57" w:rsidR="00D653C0" w:rsidRDefault="00D653C0" w:rsidP="00A019B8">
      <w:pPr>
        <w:pStyle w:val="Listenabsatz"/>
        <w:numPr>
          <w:ilvl w:val="0"/>
          <w:numId w:val="8"/>
        </w:numPr>
      </w:pPr>
      <w:r>
        <w:t>Kreaturen Laufen in Wellen/Intervallen von 20s</w:t>
      </w:r>
    </w:p>
    <w:p w14:paraId="125AB38A" w14:textId="2314A403" w:rsidR="00D653C0" w:rsidRDefault="00D653C0" w:rsidP="00D653C0">
      <w:pPr>
        <w:pStyle w:val="Listenabsatz"/>
        <w:numPr>
          <w:ilvl w:val="1"/>
          <w:numId w:val="8"/>
        </w:numPr>
      </w:pPr>
      <w:r>
        <w:t>Am Ende jeder Welle zurückgesetzt auf Startposition</w:t>
      </w:r>
    </w:p>
    <w:p w14:paraId="0A6B1F5F" w14:textId="0EAAC2A3" w:rsidR="00D653C0" w:rsidRDefault="00D653C0" w:rsidP="00D653C0">
      <w:pPr>
        <w:pStyle w:val="Listenabsatz"/>
        <w:numPr>
          <w:ilvl w:val="1"/>
          <w:numId w:val="8"/>
        </w:numPr>
      </w:pPr>
      <w:r>
        <w:t xml:space="preserve">Die weiteste </w:t>
      </w:r>
      <w:r w:rsidR="00E72B17">
        <w:t xml:space="preserve">Z </w:t>
      </w:r>
      <w:r>
        <w:t xml:space="preserve">Position am Ende jeder Welle ist entscheidend </w:t>
      </w:r>
    </w:p>
    <w:p w14:paraId="562B20B1" w14:textId="5A106AC1" w:rsidR="00D653C0" w:rsidRPr="002914EF" w:rsidRDefault="002914EF" w:rsidP="002914EF">
      <w:pPr>
        <w:pStyle w:val="Listenabsatz"/>
        <w:numPr>
          <w:ilvl w:val="0"/>
          <w:numId w:val="8"/>
        </w:numPr>
        <w:rPr>
          <w:lang w:val="en-US"/>
        </w:rPr>
      </w:pPr>
      <w:proofErr w:type="spellStart"/>
      <w:r w:rsidRPr="002914EF">
        <w:rPr>
          <w:lang w:val="en-US"/>
        </w:rPr>
        <w:t>Lernen</w:t>
      </w:r>
      <w:proofErr w:type="spellEnd"/>
      <w:r w:rsidRPr="002914EF">
        <w:rPr>
          <w:lang w:val="en-US"/>
        </w:rPr>
        <w:t xml:space="preserve"> </w:t>
      </w:r>
      <w:proofErr w:type="spellStart"/>
      <w:r w:rsidRPr="002914EF">
        <w:rPr>
          <w:lang w:val="en-US"/>
        </w:rPr>
        <w:t>durch</w:t>
      </w:r>
      <w:proofErr w:type="spellEnd"/>
      <w:r w:rsidRPr="002914EF">
        <w:rPr>
          <w:lang w:val="en-US"/>
        </w:rPr>
        <w:t xml:space="preserve"> NEAT </w:t>
      </w:r>
    </w:p>
    <w:p w14:paraId="6F8A42C5" w14:textId="77777777" w:rsidR="00D653C0" w:rsidRPr="002914EF" w:rsidRDefault="00D653C0" w:rsidP="00D653C0">
      <w:pPr>
        <w:rPr>
          <w:lang w:val="en-US"/>
        </w:rPr>
      </w:pPr>
    </w:p>
    <w:p w14:paraId="3D8EEE88" w14:textId="3DFC310C" w:rsidR="00D653C0" w:rsidRDefault="00D653C0" w:rsidP="00D653C0">
      <w:pPr>
        <w:pStyle w:val="berschrift3"/>
        <w:numPr>
          <w:ilvl w:val="0"/>
          <w:numId w:val="0"/>
        </w:numPr>
        <w:ind w:left="720" w:hanging="720"/>
      </w:pPr>
      <w:r>
        <w:t>1.2 Zielsetzung</w:t>
      </w:r>
    </w:p>
    <w:p w14:paraId="262A4C17" w14:textId="77777777" w:rsidR="00D653C0" w:rsidRDefault="00D653C0" w:rsidP="00D653C0"/>
    <w:p w14:paraId="5832C9C5" w14:textId="3D1BC807" w:rsidR="00E72B17" w:rsidRDefault="00AF7381" w:rsidP="00E72B17">
      <w:pPr>
        <w:pStyle w:val="Listenabsatz"/>
        <w:numPr>
          <w:ilvl w:val="0"/>
          <w:numId w:val="8"/>
        </w:numPr>
      </w:pPr>
      <w:r>
        <w:t xml:space="preserve">[..Anzahl..] </w:t>
      </w:r>
      <w:r w:rsidR="00D653C0">
        <w:t xml:space="preserve">Verschiedene  voneinander sich signifikant unterscheidende  </w:t>
      </w:r>
      <w:r w:rsidR="00B23C42">
        <w:t xml:space="preserve">KGS </w:t>
      </w:r>
      <w:r w:rsidR="00D653C0">
        <w:t xml:space="preserve">Kreaturen sollen  </w:t>
      </w:r>
      <w:r w:rsidR="002914EF">
        <w:t xml:space="preserve">in 5 Minuten möglichst gut </w:t>
      </w:r>
      <w:proofErr w:type="spellStart"/>
      <w:r w:rsidR="002914EF">
        <w:t>Laufen</w:t>
      </w:r>
      <w:proofErr w:type="spellEnd"/>
      <w:r w:rsidR="002914EF">
        <w:t xml:space="preserve"> lernen</w:t>
      </w:r>
    </w:p>
    <w:p w14:paraId="46D4BF47" w14:textId="77777777" w:rsidR="002914EF" w:rsidRDefault="00E72B17" w:rsidP="00E72B17">
      <w:pPr>
        <w:pStyle w:val="Listenabsatz"/>
        <w:numPr>
          <w:ilvl w:val="1"/>
          <w:numId w:val="8"/>
        </w:numPr>
      </w:pPr>
      <w:r>
        <w:t xml:space="preserve">Gemessen an Durchschnitt über insgesamt weitesten Z Positionen pro Welle der </w:t>
      </w:r>
      <w:proofErr w:type="spellStart"/>
      <w:r>
        <w:t>Kreaturarten</w:t>
      </w:r>
      <w:proofErr w:type="spellEnd"/>
    </w:p>
    <w:p w14:paraId="13A5AB54" w14:textId="0D3C94A2" w:rsidR="00E72B17" w:rsidRDefault="002914EF" w:rsidP="002914EF">
      <w:pPr>
        <w:pStyle w:val="Listenabsatz"/>
        <w:numPr>
          <w:ilvl w:val="0"/>
          <w:numId w:val="8"/>
        </w:numPr>
      </w:pPr>
      <w:r>
        <w:t xml:space="preserve">Welche Konfiguration aus Inputs/Sensoren, Outputs, evtl. </w:t>
      </w:r>
      <w:proofErr w:type="spellStart"/>
      <w:r>
        <w:t>Entlinearisierung</w:t>
      </w:r>
      <w:r w:rsidR="006B35C4">
        <w:t>sfunktion</w:t>
      </w:r>
      <w:proofErr w:type="spellEnd"/>
      <w:r>
        <w:t xml:space="preserve">, Fitness-Funktion, Hyperparametern und zusätzlichen </w:t>
      </w:r>
      <w:proofErr w:type="spellStart"/>
      <w:r>
        <w:t>Lernhilf</w:t>
      </w:r>
      <w:proofErr w:type="spellEnd"/>
      <w:r>
        <w:t>-Algorithmen</w:t>
      </w:r>
      <w:r w:rsidR="0018640A">
        <w:t xml:space="preserve"> in NEAT</w:t>
      </w:r>
      <w:r>
        <w:t xml:space="preserve"> resultiert in beste</w:t>
      </w:r>
      <w:r w:rsidR="00E75D99">
        <w:t>m</w:t>
      </w:r>
      <w:r>
        <w:t xml:space="preserve"> Lernfortschritt</w:t>
      </w:r>
      <w:r w:rsidR="00E72B17">
        <w:tab/>
      </w:r>
    </w:p>
    <w:p w14:paraId="2A1D9917" w14:textId="44D3FD35" w:rsidR="002914EF" w:rsidRPr="004B4699" w:rsidRDefault="002914EF" w:rsidP="002914EF">
      <w:pPr>
        <w:sectPr w:rsidR="002914EF" w:rsidRPr="004B4699" w:rsidSect="005A0B98">
          <w:headerReference w:type="even" r:id="rId12"/>
          <w:headerReference w:type="default" r:id="rId13"/>
          <w:type w:val="oddPage"/>
          <w:pgSz w:w="11906" w:h="16838" w:code="9"/>
          <w:pgMar w:top="1701" w:right="1418" w:bottom="1134" w:left="1418" w:header="709" w:footer="709" w:gutter="851"/>
          <w:pgNumType w:start="1"/>
          <w:cols w:space="708"/>
          <w:docGrid w:linePitch="360"/>
        </w:sectPr>
      </w:pPr>
    </w:p>
    <w:p w14:paraId="4C86D581" w14:textId="77777777" w:rsidR="003F5D40" w:rsidRDefault="005A6595" w:rsidP="00A93992">
      <w:pPr>
        <w:pStyle w:val="berschrift1"/>
      </w:pPr>
      <w:bookmarkStart w:id="7" w:name="_Toc331872782"/>
      <w:r w:rsidRPr="00A93992">
        <w:lastRenderedPageBreak/>
        <w:t>Grundlagen</w:t>
      </w:r>
      <w:bookmarkEnd w:id="7"/>
    </w:p>
    <w:p w14:paraId="6BB9A102" w14:textId="77777777" w:rsidR="00532839" w:rsidRDefault="00532839" w:rsidP="00532839"/>
    <w:p w14:paraId="4B62C030" w14:textId="0458B2B5" w:rsidR="00532839" w:rsidRDefault="00E75D99" w:rsidP="00532839">
      <w:pPr>
        <w:pStyle w:val="berschrift2"/>
      </w:pPr>
      <w:r>
        <w:t>NN</w:t>
      </w:r>
    </w:p>
    <w:p w14:paraId="59CC78CF" w14:textId="5F086899" w:rsidR="00E75D99" w:rsidRPr="00E75D99" w:rsidRDefault="00E75D99" w:rsidP="00E75D99">
      <w:r>
        <w:t>2.2 NEA</w:t>
      </w:r>
      <w:r w:rsidR="00A71B36">
        <w:t>…</w:t>
      </w:r>
      <w:r>
        <w:t>T</w:t>
      </w:r>
    </w:p>
    <w:p w14:paraId="2673D206" w14:textId="77777777" w:rsidR="00532839" w:rsidRDefault="00532839" w:rsidP="00532839"/>
    <w:p w14:paraId="444CE8D3" w14:textId="0422AE6B" w:rsidR="00532839" w:rsidRDefault="002D767F" w:rsidP="00532839">
      <w:pPr>
        <w:pStyle w:val="berschrift2"/>
      </w:pPr>
      <w:r>
        <w:t>Quantisierung von Sensoren</w:t>
      </w:r>
    </w:p>
    <w:p w14:paraId="4189F92A" w14:textId="6DE192A7" w:rsidR="002D767F" w:rsidRDefault="002D767F" w:rsidP="002D767F">
      <w:r>
        <w:t>-Wertebereich ausnutzen</w:t>
      </w:r>
    </w:p>
    <w:p w14:paraId="01C405C9" w14:textId="2F8A7C16" w:rsidR="002D767F" w:rsidRPr="002D767F" w:rsidRDefault="002D767F" w:rsidP="002D767F">
      <w:r>
        <w:t>-Linearisierung</w:t>
      </w:r>
    </w:p>
    <w:p w14:paraId="558CCCC7" w14:textId="77777777" w:rsidR="00532839" w:rsidRPr="00532839" w:rsidRDefault="00532839" w:rsidP="00532839">
      <w:pPr>
        <w:pStyle w:val="berschrift3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3</w:t>
      </w:r>
    </w:p>
    <w:p w14:paraId="503205B1" w14:textId="77777777" w:rsidR="003F5D40" w:rsidRDefault="005A6595" w:rsidP="00A93992">
      <w:pPr>
        <w:pStyle w:val="berschrift1"/>
      </w:pPr>
      <w:bookmarkStart w:id="8" w:name="_Toc331872783"/>
      <w:r w:rsidRPr="00A93992">
        <w:lastRenderedPageBreak/>
        <w:t>[</w:t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9AAB83" wp14:editId="09B28946">
                <wp:simplePos x="0" y="0"/>
                <wp:positionH relativeFrom="column">
                  <wp:posOffset>732790</wp:posOffset>
                </wp:positionH>
                <wp:positionV relativeFrom="paragraph">
                  <wp:posOffset>1475740</wp:posOffset>
                </wp:positionV>
                <wp:extent cx="3275462" cy="2074459"/>
                <wp:effectExtent l="19050" t="704850" r="39370" b="40640"/>
                <wp:wrapNone/>
                <wp:docPr id="7" name="Wolkenförm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CD704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Hier können Sie sich frei entfalten. Denken Sie daran, dass neue Kapitel immer auf der rechten Seite anfangen müssen!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AAB83" id="Wolkenförmige Legende 7" o:spid="_x0000_s1031" type="#_x0000_t106" style="position:absolute;left:0;text-align:left;margin-left:57.7pt;margin-top:116.2pt;width:257.9pt;height:16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DC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" adj="2435,-6650" fillcolor="white [3212]" strokecolor="red" strokeweight="2pt">
                <v:textbox>
                  <w:txbxContent>
                    <w:p w14:paraId="5F7CD704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Hier können Sie sich frei entfalten. Denken Sie daran, dass neue Kapitel immer auf der rechten Seite anfangen müssen!</w:t>
                      </w:r>
                    </w:p>
                  </w:txbxContent>
                </v:textbox>
              </v:shape>
            </w:pict>
          </mc:Fallback>
        </mc:AlternateContent>
      </w:r>
      <w:r w:rsidRPr="00A93992">
        <w:t>Eigene Kapitel]</w:t>
      </w:r>
      <w:bookmarkEnd w:id="8"/>
      <w:r w:rsidR="00ED3DB2">
        <w:t xml:space="preserve"> Implementierung</w:t>
      </w:r>
    </w:p>
    <w:p w14:paraId="30748F6D" w14:textId="77777777" w:rsidR="00ED3DB2" w:rsidRDefault="00ED3DB2" w:rsidP="00ED3DB2"/>
    <w:p w14:paraId="375D1552" w14:textId="3B1310F3" w:rsidR="00ED3DB2" w:rsidRDefault="00ED3DB2" w:rsidP="00ED3DB2">
      <w:pPr>
        <w:pStyle w:val="berschrift2"/>
      </w:pPr>
      <w:r>
        <w:t>Editor</w:t>
      </w:r>
    </w:p>
    <w:p w14:paraId="5582A4FC" w14:textId="519B8A08" w:rsidR="00ED3DB2" w:rsidRDefault="00FC6363" w:rsidP="00ED3DB2">
      <w:proofErr w:type="spellStart"/>
      <w:r>
        <w:t>DockingBalls</w:t>
      </w:r>
      <w:proofErr w:type="spellEnd"/>
      <w:r>
        <w:t>, Problem Ausrichtung Docking Balls</w:t>
      </w:r>
    </w:p>
    <w:p w14:paraId="1598DE3D" w14:textId="0FC96E8C" w:rsidR="00ED3DB2" w:rsidRPr="00ED3DB2" w:rsidRDefault="00ED3DB2" w:rsidP="00ED3DB2">
      <w:pPr>
        <w:sectPr w:rsidR="00ED3DB2" w:rsidRPr="00ED3DB2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3.2 Training</w:t>
      </w:r>
    </w:p>
    <w:p w14:paraId="24928BE0" w14:textId="77777777" w:rsidR="003F5D40" w:rsidRDefault="005A6595" w:rsidP="005A6595">
      <w:pPr>
        <w:pStyle w:val="berschrift1"/>
      </w:pPr>
      <w:bookmarkStart w:id="9" w:name="_Toc331872784"/>
      <w:r>
        <w:lastRenderedPageBreak/>
        <w:t>Ausblick</w:t>
      </w:r>
      <w:bookmarkEnd w:id="9"/>
    </w:p>
    <w:p w14:paraId="250CCF51" w14:textId="77777777" w:rsidR="00532839" w:rsidRDefault="00532839" w:rsidP="00532839"/>
    <w:p w14:paraId="777A2014" w14:textId="77777777" w:rsidR="00532839" w:rsidRPr="00532839" w:rsidRDefault="00532839" w:rsidP="00532839">
      <w:pPr>
        <w:pStyle w:val="berschrift2"/>
        <w:sectPr w:rsidR="00532839" w:rsidRPr="0053283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r>
        <w:t>Test 4</w:t>
      </w:r>
    </w:p>
    <w:p w14:paraId="232D8E50" w14:textId="77777777" w:rsidR="005A6595" w:rsidRDefault="005A6595" w:rsidP="005A6595">
      <w:pPr>
        <w:pStyle w:val="berschrift1"/>
        <w:sectPr w:rsidR="005A6595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docGrid w:linePitch="360"/>
        </w:sectPr>
      </w:pPr>
      <w:bookmarkStart w:id="10" w:name="_Toc331872785"/>
      <w:r>
        <w:lastRenderedPageBreak/>
        <w:t>Fazit</w:t>
      </w:r>
      <w:bookmarkEnd w:id="10"/>
    </w:p>
    <w:p w14:paraId="25B94E08" w14:textId="77777777" w:rsidR="00D9183C" w:rsidRDefault="00993D94" w:rsidP="005A6595">
      <w:pPr>
        <w:pStyle w:val="berschrift1"/>
        <w:numPr>
          <w:ilvl w:val="0"/>
          <w:numId w:val="0"/>
        </w:numPr>
      </w:pPr>
      <w:bookmarkStart w:id="11" w:name="_Toc331872786"/>
      <w:r w:rsidRPr="00992A1D">
        <w:lastRenderedPageBreak/>
        <w:t>Literaturverzeichnis</w:t>
      </w:r>
      <w:bookmarkEnd w:id="11"/>
    </w:p>
    <w:p w14:paraId="50F360DF" w14:textId="77777777" w:rsidR="00061A3C" w:rsidRPr="00D9183C" w:rsidRDefault="00D9183C" w:rsidP="00D9183C">
      <w:pPr>
        <w:rPr>
          <w:rFonts w:asciiTheme="majorHAnsi" w:eastAsiaTheme="majorEastAsia" w:hAnsiTheme="majorHAnsi" w:cstheme="majorBidi"/>
          <w:sz w:val="28"/>
          <w:szCs w:val="28"/>
        </w:rPr>
        <w:sectPr w:rsidR="00061A3C" w:rsidRPr="00D9183C" w:rsidSect="00EC4BA7">
          <w:headerReference w:type="even" r:id="rId14"/>
          <w:headerReference w:type="first" r:id="rId15"/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br w:type="page"/>
      </w:r>
      <w:r w:rsidR="00A9399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8FD40" wp14:editId="08284A48">
                <wp:simplePos x="0" y="0"/>
                <wp:positionH relativeFrom="column">
                  <wp:posOffset>885190</wp:posOffset>
                </wp:positionH>
                <wp:positionV relativeFrom="paragraph">
                  <wp:posOffset>1016635</wp:posOffset>
                </wp:positionV>
                <wp:extent cx="3275462" cy="2074459"/>
                <wp:effectExtent l="19050" t="704850" r="39370" b="40640"/>
                <wp:wrapNone/>
                <wp:docPr id="11" name="Wolkenförmige Legend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B9B9A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Fügen Sie hier ihre verwendete Literatur ein. Beachten Sie dabei die Vorgaben zu den Zitierstilen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FD40" id="Wolkenförmige Legende 11" o:spid="_x0000_s1032" type="#_x0000_t106" style="position:absolute;left:0;text-align:left;margin-left:69.7pt;margin-top:80.05pt;width:257.9pt;height:163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" adj="2435,-6650" fillcolor="white [3212]" strokecolor="red" strokeweight="2pt">
                <v:textbox>
                  <w:txbxContent>
                    <w:p w14:paraId="7B9B9B9A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Fügen Sie hier ihre verwendete Literatur ein. Beachten Sie dabei die Vorgaben zu den Zitierstilen</w:t>
                      </w:r>
                    </w:p>
                  </w:txbxContent>
                </v:textbox>
              </v:shape>
            </w:pict>
          </mc:Fallback>
        </mc:AlternateContent>
      </w:r>
    </w:p>
    <w:p w14:paraId="23D82E4B" w14:textId="77777777" w:rsidR="00061A3C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2" w:name="_Toc331872787"/>
      <w:r w:rsidRPr="00992A1D">
        <w:lastRenderedPageBreak/>
        <w:t>Stichwortverzeichnis</w:t>
      </w:r>
      <w:bookmarkEnd w:id="12"/>
    </w:p>
    <w:p w14:paraId="3774C093" w14:textId="77777777" w:rsidR="004218E9" w:rsidRDefault="004218E9" w:rsidP="004218E9"/>
    <w:p w14:paraId="150C8C44" w14:textId="77777777" w:rsidR="004218E9" w:rsidRPr="004218E9" w:rsidRDefault="00A93992" w:rsidP="001B7647">
      <w:pPr>
        <w:pStyle w:val="berschrift4"/>
        <w:sectPr w:rsidR="004218E9" w:rsidRPr="004218E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67152" wp14:editId="4E25FD01">
                <wp:simplePos x="0" y="0"/>
                <wp:positionH relativeFrom="column">
                  <wp:posOffset>243205</wp:posOffset>
                </wp:positionH>
                <wp:positionV relativeFrom="paragraph">
                  <wp:posOffset>917035</wp:posOffset>
                </wp:positionV>
                <wp:extent cx="3275330" cy="2073910"/>
                <wp:effectExtent l="19050" t="704850" r="39370" b="40640"/>
                <wp:wrapNone/>
                <wp:docPr id="8" name="Wolkenförmige Legend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330" cy="2073910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729BD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Das Stichwortverzeichnis ist optional. Wenn Sie kein Stichwortverzeichnis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67152" id="Wolkenförmige Legende 8" o:spid="_x0000_s1033" type="#_x0000_t106" style="position:absolute;left:0;text-align:left;margin-left:19.15pt;margin-top:72.2pt;width:257.9pt;height:16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" adj="2435,-6650" fillcolor="white [3212]" strokecolor="red" strokeweight="2pt">
                <v:textbox>
                  <w:txbxContent>
                    <w:p w14:paraId="673729BD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Das Stichwortverzeichnis ist optional. Wenn Sie kein Stichwortverzeichnis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  <w:fldSimple w:instr=" INDEX \e &quot; &quot; \c &quot;2&quot; \z &quot;1031&quot; ">
        <w:r w:rsidR="004218E9">
          <w:rPr>
            <w:b/>
            <w:noProof/>
          </w:rPr>
          <w:t>Keine Indexeinträge gefunden.</w:t>
        </w:r>
      </w:fldSimple>
    </w:p>
    <w:p w14:paraId="1D6DBD69" w14:textId="77777777" w:rsidR="005A6595" w:rsidRDefault="00387FE8" w:rsidP="005A6595">
      <w:pPr>
        <w:pStyle w:val="berschrift1"/>
        <w:numPr>
          <w:ilvl w:val="0"/>
          <w:numId w:val="0"/>
        </w:numPr>
        <w:ind w:left="360" w:hanging="360"/>
      </w:pPr>
      <w:bookmarkStart w:id="13" w:name="_Toc331872788"/>
      <w:r w:rsidRPr="00992A1D">
        <w:lastRenderedPageBreak/>
        <w:t>Eidesstattliche Erklärung</w:t>
      </w:r>
      <w:bookmarkEnd w:id="13"/>
    </w:p>
    <w:p w14:paraId="16081B2C" w14:textId="77777777" w:rsidR="00C65B49" w:rsidRDefault="00C65B49" w:rsidP="00C65B49">
      <w:r>
        <w:t xml:space="preserve">Ich versichere, dass ich die vorstehende Arbeit selbständig verfasst und hierzu </w:t>
      </w:r>
      <w:r w:rsidR="00CE2622">
        <w:t>k</w:t>
      </w:r>
      <w:r>
        <w:t>eine anderen als die angegebenen Hilfsmittel verwendet habe. Alle Stellen der Arbeit die wörtlich oder sinngemäß aus fremden Quellen entnommen wurden, sind als solche kenntlich gemacht.</w:t>
      </w:r>
    </w:p>
    <w:p w14:paraId="50071909" w14:textId="77777777" w:rsidR="00C65B49" w:rsidRDefault="00C65B49" w:rsidP="00C65B49">
      <w:r>
        <w:t>Die Arbeit wurde bisher in gleicher oder ähnlicher Form in keinem anderen Studiengang als Prüfungsleistung vorgelegt oder an anderer Stelle veröffentlicht.</w:t>
      </w:r>
    </w:p>
    <w:p w14:paraId="3B5854FF" w14:textId="77777777" w:rsidR="00C65B49" w:rsidRDefault="00C65B49" w:rsidP="00C65B49">
      <w:r>
        <w:t>Ich bin mir bewusst, dass eine falsche Erklärung rechtliche Folgen haben kann.</w:t>
      </w:r>
    </w:p>
    <w:p w14:paraId="46C19599" w14:textId="77777777" w:rsidR="00C65B49" w:rsidRDefault="00C65B49" w:rsidP="00C65B49"/>
    <w:p w14:paraId="0B94FC0E" w14:textId="77777777" w:rsidR="00C65B49" w:rsidRDefault="00C65B49" w:rsidP="00C65B49">
      <w:r>
        <w:t>____________________________________</w:t>
      </w:r>
    </w:p>
    <w:p w14:paraId="6D966705" w14:textId="77777777" w:rsidR="00C65B49" w:rsidRDefault="00A93992" w:rsidP="00C65B49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67DB45" wp14:editId="0553999F">
                <wp:simplePos x="0" y="0"/>
                <wp:positionH relativeFrom="column">
                  <wp:posOffset>1069946</wp:posOffset>
                </wp:positionH>
                <wp:positionV relativeFrom="paragraph">
                  <wp:posOffset>813823</wp:posOffset>
                </wp:positionV>
                <wp:extent cx="2811439" cy="1610436"/>
                <wp:effectExtent l="19050" t="552450" r="46355" b="46990"/>
                <wp:wrapNone/>
                <wp:docPr id="10" name="Wolkenförmige Legend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439" cy="1610436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EFF97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Auch hier müssen die Platzhalter mit den korrekten Daten ersetzt werden.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7DB45" id="Wolkenförmige Legende 10" o:spid="_x0000_s1034" type="#_x0000_t106" style="position:absolute;left:0;text-align:left;margin-left:84.25pt;margin-top:64.1pt;width:221.35pt;height:126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" adj="2435,-6650" fillcolor="white [3212]" strokecolor="red" strokeweight="2pt">
                <v:textbox>
                  <w:txbxContent>
                    <w:p w14:paraId="715EFF97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Auch hier müssen die Platzhalter mit den korrekten Daten ersetzt werden.</w:t>
                      </w:r>
                    </w:p>
                  </w:txbxContent>
                </v:textbox>
              </v:shape>
            </w:pict>
          </mc:Fallback>
        </mc:AlternateContent>
      </w:r>
      <w:r w:rsidR="00C65B49">
        <w:t>[Ort, Datum Name]</w:t>
      </w:r>
    </w:p>
    <w:p w14:paraId="3DFB2506" w14:textId="77777777" w:rsidR="00C65B49" w:rsidRPr="00C65B49" w:rsidRDefault="00C65B49" w:rsidP="00C65B49">
      <w:pPr>
        <w:sectPr w:rsidR="00C65B49" w:rsidRPr="00C65B49" w:rsidSect="00EC4BA7">
          <w:type w:val="oddPage"/>
          <w:pgSz w:w="11906" w:h="16838" w:code="9"/>
          <w:pgMar w:top="1701" w:right="1418" w:bottom="1134" w:left="1418" w:header="709" w:footer="709" w:gutter="851"/>
          <w:cols w:space="708"/>
          <w:titlePg/>
          <w:docGrid w:linePitch="360"/>
        </w:sectPr>
      </w:pPr>
    </w:p>
    <w:p w14:paraId="66C83AE8" w14:textId="77777777" w:rsidR="00D9183C" w:rsidRDefault="005A6595" w:rsidP="005A6595">
      <w:pPr>
        <w:pStyle w:val="berschrift1"/>
        <w:numPr>
          <w:ilvl w:val="0"/>
          <w:numId w:val="4"/>
        </w:numPr>
      </w:pPr>
      <w:bookmarkStart w:id="14" w:name="_Toc331872789"/>
      <w:r>
        <w:lastRenderedPageBreak/>
        <w:t>[</w:t>
      </w:r>
      <w:r w:rsidR="00993D94" w:rsidRPr="00992A1D">
        <w:t>Anhang</w:t>
      </w:r>
      <w:r>
        <w:t>]</w:t>
      </w:r>
      <w:bookmarkEnd w:id="14"/>
    </w:p>
    <w:p w14:paraId="2A88CD6B" w14:textId="77777777" w:rsidR="00993D94" w:rsidRPr="00C65B49" w:rsidRDefault="00A93992" w:rsidP="00C65B49">
      <w:pPr>
        <w:rPr>
          <w:rFonts w:asciiTheme="majorHAnsi" w:eastAsiaTheme="majorEastAsia" w:hAnsiTheme="majorHAnsi" w:cstheme="majorBidi"/>
          <w:sz w:val="28"/>
          <w:szCs w:val="28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391B09" wp14:editId="70CF23E6">
                <wp:simplePos x="0" y="0"/>
                <wp:positionH relativeFrom="column">
                  <wp:posOffset>680473</wp:posOffset>
                </wp:positionH>
                <wp:positionV relativeFrom="paragraph">
                  <wp:posOffset>693259</wp:posOffset>
                </wp:positionV>
                <wp:extent cx="3275462" cy="2074459"/>
                <wp:effectExtent l="19050" t="704850" r="39370" b="40640"/>
                <wp:wrapNone/>
                <wp:docPr id="9" name="Wolkenförmige Legend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462" cy="2074459"/>
                        </a:xfrm>
                        <a:prstGeom prst="cloudCallout">
                          <a:avLst>
                            <a:gd name="adj1" fmla="val -38728"/>
                            <a:gd name="adj2" fmla="val -80786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788B" w14:textId="77777777" w:rsidR="00A93992" w:rsidRPr="009937AF" w:rsidRDefault="00A93992" w:rsidP="00A9399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Der Anhang ist optional. Wenn Sie keinen Anhang in Ihrer Arbeit verwenden wollen können Sie dieses Kapitel entfernen!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91B09" id="Wolkenförmige Legende 9" o:spid="_x0000_s1035" type="#_x0000_t106" style="position:absolute;left:0;text-align:left;margin-left:53.6pt;margin-top:54.6pt;width:257.9pt;height:16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" adj="2435,-6650" fillcolor="white [3212]" strokecolor="red" strokeweight="2pt">
                <v:textbox>
                  <w:txbxContent>
                    <w:p w14:paraId="2613788B" w14:textId="77777777" w:rsidR="00A93992" w:rsidRPr="009937AF" w:rsidRDefault="00A93992" w:rsidP="00A93992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Der Anhang ist optional. Wenn Sie keinen Anhang in Ihrer Arbeit verwenden wollen können Sie dieses Kapitel entfernen!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93D94" w:rsidRPr="00C65B49" w:rsidSect="00D9183C">
      <w:headerReference w:type="even" r:id="rId16"/>
      <w:headerReference w:type="first" r:id="rId17"/>
      <w:type w:val="oddPage"/>
      <w:pgSz w:w="11906" w:h="16838" w:code="9"/>
      <w:pgMar w:top="1701" w:right="1418" w:bottom="1134" w:left="1418" w:header="709" w:footer="709" w:gutter="85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458D2" w14:textId="77777777" w:rsidR="00F767BA" w:rsidRDefault="00F767BA" w:rsidP="00387FE8">
      <w:r>
        <w:separator/>
      </w:r>
    </w:p>
  </w:endnote>
  <w:endnote w:type="continuationSeparator" w:id="0">
    <w:p w14:paraId="4E6D2C54" w14:textId="77777777" w:rsidR="00F767BA" w:rsidRDefault="00F767BA" w:rsidP="00387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901DC" w14:textId="77777777" w:rsidR="00F767BA" w:rsidRDefault="00F767BA" w:rsidP="00387FE8">
      <w:r>
        <w:separator/>
      </w:r>
    </w:p>
  </w:footnote>
  <w:footnote w:type="continuationSeparator" w:id="0">
    <w:p w14:paraId="233EEAE0" w14:textId="77777777" w:rsidR="00F767BA" w:rsidRDefault="00F767BA" w:rsidP="00387F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A86CC" w14:textId="77777777" w:rsidR="009C6BE2" w:rsidRDefault="00000000">
    <w:pPr>
      <w:pStyle w:val="Kopfzeile"/>
    </w:pPr>
    <w:sdt>
      <w:sdtPr>
        <w:id w:val="-1067647031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center" w:leader="none"/>
    </w:r>
    <w:sdt>
      <w:sdtPr>
        <w:id w:val="968859947"/>
        <w:temporary/>
        <w:showingPlcHdr/>
      </w:sdtPr>
      <w:sdtContent>
        <w:r w:rsidR="009C6BE2">
          <w:t>[Geben Sie Text ein]</w:t>
        </w:r>
      </w:sdtContent>
    </w:sdt>
    <w:r w:rsidR="009C6BE2">
      <w:ptab w:relativeTo="margin" w:alignment="right" w:leader="none"/>
    </w:r>
    <w:sdt>
      <w:sdtPr>
        <w:id w:val="968859952"/>
        <w:temporary/>
        <w:showingPlcHdr/>
      </w:sdtPr>
      <w:sdtContent>
        <w:r w:rsidR="009C6BE2">
          <w:t>[Geben Sie Text ein]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F89E9" w14:textId="59B73916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X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A71B36">
        <w:rPr>
          <w:noProof/>
        </w:rPr>
        <w:t>Tabellenverzeichnis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E1E36" w14:textId="2AECCFC6" w:rsidR="004F155E" w:rsidRDefault="00000000" w:rsidP="006A5AFA">
    <w:pPr>
      <w:pStyle w:val="Kopfzeile"/>
      <w:pBdr>
        <w:bottom w:val="single" w:sz="8" w:space="1" w:color="auto"/>
      </w:pBdr>
    </w:pPr>
    <w:fldSimple w:instr=" STYLEREF  &quot;Überschrift 1&quot;  \* MERGEFORMAT ">
      <w:r w:rsidR="001C0D5C">
        <w:rPr>
          <w:noProof/>
        </w:rPr>
        <w:t>Abkürzungsverzeichnis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4F155E">
      <w:fldChar w:fldCharType="begin"/>
    </w:r>
    <w:r w:rsidR="004F155E">
      <w:instrText xml:space="preserve"> PAGE  \* ROMAN  \* MERGEFORMAT </w:instrText>
    </w:r>
    <w:r w:rsidR="004F155E">
      <w:fldChar w:fldCharType="separate"/>
    </w:r>
    <w:r w:rsidR="00532839">
      <w:rPr>
        <w:noProof/>
      </w:rPr>
      <w:t>XI</w:t>
    </w:r>
    <w:r w:rsidR="004F155E"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DFE07" w14:textId="425703CB" w:rsidR="006A5AFA" w:rsidRDefault="006A5AFA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532839">
      <w:rPr>
        <w:noProof/>
      </w:rPr>
      <w:t>6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C0D5C">
        <w:rPr>
          <w:noProof/>
        </w:rPr>
        <w:t>4</w:t>
      </w:r>
    </w:fldSimple>
    <w:r>
      <w:t xml:space="preserve"> </w:t>
    </w:r>
    <w:fldSimple w:instr=" STYLEREF  &quot;Überschrift 1&quot;  \* MERGEFORMAT ">
      <w:r w:rsidR="001C0D5C">
        <w:rPr>
          <w:noProof/>
        </w:rPr>
        <w:t>Ausblick</w:t>
      </w:r>
    </w:fldSimple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CED2F" w14:textId="348635FD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1C0D5C">
        <w:rPr>
          <w:noProof/>
        </w:rPr>
        <w:t>2</w:t>
      </w:r>
    </w:fldSimple>
    <w:r w:rsidR="006A5AFA">
      <w:t xml:space="preserve"> </w:t>
    </w:r>
    <w:fldSimple w:instr=" STYLEREF  &quot;Überschrift 1&quot;  \* MERGEFORMAT ">
      <w:r w:rsidR="001C0D5C">
        <w:rPr>
          <w:noProof/>
        </w:rPr>
        <w:t>Grundlagen</w:t>
      </w:r>
    </w:fldSimple>
    <w:r w:rsidR="004F155E">
      <w:ptab w:relativeTo="margin" w:alignment="center" w:leader="none"/>
    </w:r>
    <w:r w:rsidR="004F155E">
      <w:ptab w:relativeTo="margin" w:alignment="right" w:leader="none"/>
    </w:r>
    <w:r w:rsidR="003414AF">
      <w:fldChar w:fldCharType="begin"/>
    </w:r>
    <w:r w:rsidR="003414AF">
      <w:instrText>PAGE   \* MERGEFORMAT</w:instrText>
    </w:r>
    <w:r w:rsidR="003414AF">
      <w:fldChar w:fldCharType="separate"/>
    </w:r>
    <w:r w:rsidR="00532839">
      <w:rPr>
        <w:noProof/>
      </w:rPr>
      <w:t>9</w:t>
    </w:r>
    <w:r w:rsidR="003414AF"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92093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 \* MERGEFORMAT ">
      <w:r w:rsidR="00163872">
        <w:rPr>
          <w:noProof/>
        </w:rPr>
        <w:t>Fazit</w:t>
      </w:r>
    </w:fldSimple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1DE3C" w14:textId="453122E8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 \* MERGEFORMAT ">
      <w:r w:rsidR="001C0D5C">
        <w:rPr>
          <w:noProof/>
        </w:rPr>
        <w:t>Eidesstattliche Erklärung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15</w:t>
    </w:r>
    <w:r w:rsidR="00D9183C"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0FA0E" w14:textId="77777777" w:rsidR="00D9183C" w:rsidRDefault="00D9183C" w:rsidP="006A5AFA">
    <w:pPr>
      <w:pStyle w:val="Kopfzeile"/>
      <w:pBdr>
        <w:bottom w:val="single" w:sz="8" w:space="1" w:color="auto"/>
      </w:pBdr>
    </w:pPr>
    <w:r>
      <w:fldChar w:fldCharType="begin"/>
    </w:r>
    <w:r>
      <w:instrText>PAGE   \* MERGEFORMAT</w:instrText>
    </w:r>
    <w:r>
      <w:fldChar w:fldCharType="separate"/>
    </w:r>
    <w:r w:rsidR="00C65B49">
      <w:rPr>
        <w:noProof/>
      </w:rPr>
      <w:t>18</w:t>
    </w:r>
    <w:r>
      <w:fldChar w:fldCharType="end"/>
    </w:r>
    <w:r>
      <w:ptab w:relativeTo="margin" w:alignment="center" w:leader="none"/>
    </w:r>
    <w:r>
      <w:ptab w:relativeTo="margin" w:alignment="right" w:leader="none"/>
    </w:r>
    <w:fldSimple w:instr=" STYLEREF  &quot;Überschrift 1&quot; \n  \* MERGEFORMAT ">
      <w:r w:rsidR="00163872">
        <w:rPr>
          <w:noProof/>
        </w:rPr>
        <w:t>0</w:t>
      </w:r>
    </w:fldSimple>
    <w:r>
      <w:t xml:space="preserve"> </w:t>
    </w:r>
    <w:fldSimple w:instr=" STYLEREF  &quot;Überschrift 1&quot;  \* MERGEFORMAT ">
      <w:r w:rsidR="00163872">
        <w:rPr>
          <w:noProof/>
        </w:rPr>
        <w:t>Eidesstattliche Erklärung</w:t>
      </w:r>
    </w:fldSimple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C5D5" w14:textId="73A13346" w:rsidR="004F155E" w:rsidRDefault="00000000" w:rsidP="00D9183C">
    <w:pPr>
      <w:pStyle w:val="Kopfzeile"/>
      <w:pBdr>
        <w:bottom w:val="single" w:sz="8" w:space="1" w:color="auto"/>
      </w:pBdr>
    </w:pPr>
    <w:fldSimple w:instr=" STYLEREF  &quot;Überschrift 1&quot; \n  \* MERGEFORMAT ">
      <w:r w:rsidR="001C0D5C">
        <w:rPr>
          <w:noProof/>
        </w:rPr>
        <w:t>A</w:t>
      </w:r>
    </w:fldSimple>
    <w:r w:rsidR="00D9183C">
      <w:t xml:space="preserve"> </w:t>
    </w:r>
    <w:fldSimple w:instr=" STYLEREF  &quot;Überschrift 1&quot;  \* MERGEFORMAT ">
      <w:r w:rsidR="001C0D5C">
        <w:rPr>
          <w:noProof/>
        </w:rPr>
        <w:t>[Anhang]</w:t>
      </w:r>
    </w:fldSimple>
    <w:r w:rsidR="00D9183C">
      <w:ptab w:relativeTo="margin" w:alignment="center" w:leader="none"/>
    </w:r>
    <w:r w:rsidR="00D9183C">
      <w:ptab w:relativeTo="margin" w:alignment="right" w:leader="none"/>
    </w:r>
    <w:r w:rsidR="00D9183C">
      <w:fldChar w:fldCharType="begin"/>
    </w:r>
    <w:r w:rsidR="00D9183C">
      <w:instrText>PAGE   \* MERGEFORMAT</w:instrText>
    </w:r>
    <w:r w:rsidR="00D9183C">
      <w:fldChar w:fldCharType="separate"/>
    </w:r>
    <w:r w:rsidR="00532839">
      <w:rPr>
        <w:noProof/>
      </w:rPr>
      <w:t>17</w:t>
    </w:r>
    <w:r w:rsidR="00D9183C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766B"/>
    <w:multiLevelType w:val="multilevel"/>
    <w:tmpl w:val="EC54E5F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10D64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215FCF"/>
    <w:multiLevelType w:val="multilevel"/>
    <w:tmpl w:val="3C6C50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9F310B"/>
    <w:multiLevelType w:val="hybridMultilevel"/>
    <w:tmpl w:val="ED406E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BF084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DBB0CFA"/>
    <w:multiLevelType w:val="multilevel"/>
    <w:tmpl w:val="9DA0AB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73578B"/>
    <w:multiLevelType w:val="hybridMultilevel"/>
    <w:tmpl w:val="1A7413CA"/>
    <w:lvl w:ilvl="0" w:tplc="A90E0DF2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F53E2D"/>
    <w:multiLevelType w:val="multilevel"/>
    <w:tmpl w:val="A12E08E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941109735">
    <w:abstractNumId w:val="6"/>
  </w:num>
  <w:num w:numId="2" w16cid:durableId="99568635">
    <w:abstractNumId w:val="5"/>
  </w:num>
  <w:num w:numId="3" w16cid:durableId="720323907">
    <w:abstractNumId w:val="2"/>
  </w:num>
  <w:num w:numId="4" w16cid:durableId="794449810">
    <w:abstractNumId w:val="0"/>
  </w:num>
  <w:num w:numId="5" w16cid:durableId="644435165">
    <w:abstractNumId w:val="4"/>
  </w:num>
  <w:num w:numId="6" w16cid:durableId="170610249">
    <w:abstractNumId w:val="1"/>
  </w:num>
  <w:num w:numId="7" w16cid:durableId="1161385627">
    <w:abstractNumId w:val="7"/>
  </w:num>
  <w:num w:numId="8" w16cid:durableId="1951234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autoHyphenation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872"/>
    <w:rsid w:val="00006130"/>
    <w:rsid w:val="00012726"/>
    <w:rsid w:val="00061A3C"/>
    <w:rsid w:val="000E139C"/>
    <w:rsid w:val="00113D3E"/>
    <w:rsid w:val="00127802"/>
    <w:rsid w:val="00163872"/>
    <w:rsid w:val="0018640A"/>
    <w:rsid w:val="001B7647"/>
    <w:rsid w:val="001C0D5C"/>
    <w:rsid w:val="001F3BD0"/>
    <w:rsid w:val="002043B2"/>
    <w:rsid w:val="0021559F"/>
    <w:rsid w:val="00236E15"/>
    <w:rsid w:val="0024112F"/>
    <w:rsid w:val="00243EC6"/>
    <w:rsid w:val="00277DA8"/>
    <w:rsid w:val="002914EF"/>
    <w:rsid w:val="002A1D0E"/>
    <w:rsid w:val="002D767F"/>
    <w:rsid w:val="003414AF"/>
    <w:rsid w:val="00371E96"/>
    <w:rsid w:val="00375079"/>
    <w:rsid w:val="00377A5B"/>
    <w:rsid w:val="00387FE8"/>
    <w:rsid w:val="003A2CE4"/>
    <w:rsid w:val="003F5D40"/>
    <w:rsid w:val="003F634D"/>
    <w:rsid w:val="004218E9"/>
    <w:rsid w:val="004B4699"/>
    <w:rsid w:val="004C3AE2"/>
    <w:rsid w:val="004F155E"/>
    <w:rsid w:val="00532839"/>
    <w:rsid w:val="005810DF"/>
    <w:rsid w:val="005A0B98"/>
    <w:rsid w:val="005A6595"/>
    <w:rsid w:val="00606EF7"/>
    <w:rsid w:val="00624AC5"/>
    <w:rsid w:val="006A5AFA"/>
    <w:rsid w:val="006B35C4"/>
    <w:rsid w:val="007003AD"/>
    <w:rsid w:val="007265FF"/>
    <w:rsid w:val="0078179D"/>
    <w:rsid w:val="007864C5"/>
    <w:rsid w:val="007A0C02"/>
    <w:rsid w:val="008A569A"/>
    <w:rsid w:val="008E43F3"/>
    <w:rsid w:val="00952696"/>
    <w:rsid w:val="00992A1D"/>
    <w:rsid w:val="009937AF"/>
    <w:rsid w:val="00993D94"/>
    <w:rsid w:val="009B1596"/>
    <w:rsid w:val="009C6BE2"/>
    <w:rsid w:val="00A0122D"/>
    <w:rsid w:val="00A71B36"/>
    <w:rsid w:val="00A81AFF"/>
    <w:rsid w:val="00A93992"/>
    <w:rsid w:val="00AF7381"/>
    <w:rsid w:val="00B23C42"/>
    <w:rsid w:val="00B35768"/>
    <w:rsid w:val="00B446AA"/>
    <w:rsid w:val="00C1783A"/>
    <w:rsid w:val="00C65B49"/>
    <w:rsid w:val="00CE2622"/>
    <w:rsid w:val="00D653C0"/>
    <w:rsid w:val="00D9183C"/>
    <w:rsid w:val="00DD4E8B"/>
    <w:rsid w:val="00DF3352"/>
    <w:rsid w:val="00E72B17"/>
    <w:rsid w:val="00E75D99"/>
    <w:rsid w:val="00EC4BA7"/>
    <w:rsid w:val="00ED3DB2"/>
    <w:rsid w:val="00EE077F"/>
    <w:rsid w:val="00F329A3"/>
    <w:rsid w:val="00F638E2"/>
    <w:rsid w:val="00F767BA"/>
    <w:rsid w:val="00FC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504B893"/>
  <w15:docId w15:val="{93CFB4B3-66CA-4F41-AAA2-45707157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003A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C4BA7"/>
    <w:pPr>
      <w:keepNext/>
      <w:keepLines/>
      <w:numPr>
        <w:numId w:val="7"/>
      </w:numPr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2839"/>
    <w:pPr>
      <w:keepNext/>
      <w:keepLines/>
      <w:numPr>
        <w:ilvl w:val="1"/>
        <w:numId w:val="7"/>
      </w:numPr>
      <w:spacing w:before="200" w:after="0"/>
      <w:jc w:val="left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C4BA7"/>
    <w:pPr>
      <w:keepNext/>
      <w:keepLines/>
      <w:numPr>
        <w:ilvl w:val="2"/>
        <w:numId w:val="7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1B764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532839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32839"/>
    <w:pPr>
      <w:keepNext/>
      <w:keepLines/>
      <w:numPr>
        <w:ilvl w:val="5"/>
        <w:numId w:val="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32839"/>
    <w:pPr>
      <w:keepNext/>
      <w:keepLines/>
      <w:numPr>
        <w:ilvl w:val="6"/>
        <w:numId w:val="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32839"/>
    <w:pPr>
      <w:keepNext/>
      <w:keepLines/>
      <w:numPr>
        <w:ilvl w:val="7"/>
        <w:numId w:val="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32839"/>
    <w:pPr>
      <w:keepNext/>
      <w:keepLines/>
      <w:numPr>
        <w:ilvl w:val="8"/>
        <w:numId w:val="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C4BA7"/>
    <w:pP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C4BA7"/>
    <w:rPr>
      <w:rFonts w:asciiTheme="majorHAnsi" w:eastAsiaTheme="majorEastAsia" w:hAnsiTheme="majorHAnsi" w:cstheme="majorBidi"/>
      <w:b/>
      <w:color w:val="000000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4E8B"/>
  </w:style>
  <w:style w:type="paragraph" w:styleId="Fuzeile">
    <w:name w:val="footer"/>
    <w:basedOn w:val="Standard"/>
    <w:link w:val="FuzeileZchn"/>
    <w:uiPriority w:val="99"/>
    <w:unhideWhenUsed/>
    <w:qFormat/>
    <w:rsid w:val="00DD4E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4E8B"/>
  </w:style>
  <w:style w:type="character" w:customStyle="1" w:styleId="berschrift1Zchn">
    <w:name w:val="Überschrift 1 Zchn"/>
    <w:basedOn w:val="Absatz-Standardschriftart"/>
    <w:link w:val="berschrift1"/>
    <w:uiPriority w:val="9"/>
    <w:rsid w:val="00EC4B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2839"/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C4BA7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C4BA7"/>
    <w:rPr>
      <w:rFonts w:asciiTheme="majorHAnsi" w:eastAsiaTheme="majorEastAsia" w:hAnsiTheme="majorHAnsi" w:cstheme="majorBidi"/>
      <w:iCs/>
      <w:spacing w:val="15"/>
      <w:sz w:val="36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C4BA7"/>
    <w:rPr>
      <w:rFonts w:asciiTheme="majorHAnsi" w:eastAsiaTheme="majorEastAsia" w:hAnsiTheme="majorHAnsi" w:cstheme="majorBidi"/>
      <w:bCs/>
      <w:sz w:val="24"/>
    </w:rPr>
  </w:style>
  <w:style w:type="paragraph" w:customStyle="1" w:styleId="ArtderArbeit">
    <w:name w:val="Art der Arbeit"/>
    <w:basedOn w:val="Standard"/>
    <w:qFormat/>
    <w:rsid w:val="00EC4BA7"/>
    <w:pPr>
      <w:spacing w:line="240" w:lineRule="auto"/>
      <w:jc w:val="center"/>
    </w:pPr>
    <w:rPr>
      <w:sz w:val="36"/>
    </w:rPr>
  </w:style>
  <w:style w:type="paragraph" w:styleId="Zitat">
    <w:name w:val="Quote"/>
    <w:basedOn w:val="Standard"/>
    <w:next w:val="Standard"/>
    <w:link w:val="ZitatZchn"/>
    <w:uiPriority w:val="29"/>
    <w:qFormat/>
    <w:rsid w:val="00243EC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243EC6"/>
    <w:rPr>
      <w:i/>
      <w:iCs/>
      <w:color w:val="000000" w:themeColor="text1"/>
      <w:sz w:val="24"/>
    </w:rPr>
  </w:style>
  <w:style w:type="paragraph" w:customStyle="1" w:styleId="Tabelleninhalt">
    <w:name w:val="Tabelleninhalt"/>
    <w:basedOn w:val="Standard"/>
    <w:next w:val="Standard"/>
    <w:qFormat/>
    <w:rsid w:val="00277DA8"/>
    <w:rPr>
      <w:sz w:val="20"/>
    </w:rPr>
  </w:style>
  <w:style w:type="paragraph" w:customStyle="1" w:styleId="Quellcode">
    <w:name w:val="Quellcode"/>
    <w:basedOn w:val="Standard"/>
    <w:next w:val="Standard"/>
    <w:qFormat/>
    <w:rsid w:val="00F638E2"/>
    <w:rPr>
      <w:rFonts w:ascii="Courier New" w:hAnsi="Courier New"/>
    </w:r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277DA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77DA8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C4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C4BA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606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C65B4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unotenzeichen">
    <w:name w:val="footnote reference"/>
    <w:basedOn w:val="Absatz-Standardschriftart"/>
    <w:uiPriority w:val="99"/>
    <w:semiHidden/>
    <w:unhideWhenUsed/>
    <w:rsid w:val="00236E15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C3AE2"/>
    <w:rPr>
      <w:color w:val="0000FF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C3AE2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B7647"/>
    <w:rPr>
      <w:rFonts w:asciiTheme="majorHAnsi" w:eastAsiaTheme="majorEastAsia" w:hAnsiTheme="majorHAnsi" w:cstheme="majorBidi"/>
      <w:bCs/>
      <w:iCs/>
      <w:sz w:val="24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003AD"/>
    <w:pPr>
      <w:spacing w:line="240" w:lineRule="auto"/>
      <w:jc w:val="left"/>
    </w:pPr>
    <w:rPr>
      <w:bCs/>
      <w:szCs w:val="1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3283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3283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328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328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enabsatz">
    <w:name w:val="List Paragraph"/>
    <w:basedOn w:val="Standard"/>
    <w:uiPriority w:val="34"/>
    <w:qFormat/>
    <w:rsid w:val="004B4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header" Target="header9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helorThesis\Repos\BachelorThesisFinal\Documents\Thesis.dotx" TargetMode="External"/></Relationships>
</file>

<file path=word/theme/theme1.xml><?xml version="1.0" encoding="utf-8"?>
<a:theme xmlns:a="http://schemas.openxmlformats.org/drawingml/2006/main" name="Larissa">
  <a:themeElements>
    <a:clrScheme name="Benutzerdefiniert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ED72CF4-49D7-43D8-AF21-9BFE40DF3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Thesis.dotx</Template>
  <TotalTime>0</TotalTime>
  <Pages>31</Pages>
  <Words>549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Calvin</dc:creator>
  <cp:lastModifiedBy>Calvin Delloro</cp:lastModifiedBy>
  <cp:revision>18</cp:revision>
  <cp:lastPrinted>2012-08-03T12:50:00Z</cp:lastPrinted>
  <dcterms:created xsi:type="dcterms:W3CDTF">2023-02-17T13:04:00Z</dcterms:created>
  <dcterms:modified xsi:type="dcterms:W3CDTF">2023-02-19T22:27:00Z</dcterms:modified>
</cp:coreProperties>
</file>